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031"/>
        <w:gridCol w:w="281"/>
        <w:gridCol w:w="8195"/>
      </w:tblGrid>
      <w:tr w:rsidR="00355FA2" w:rsidRPr="000E7F39" w14:paraId="7793ACB1" w14:textId="77777777" w:rsidTr="001F118E">
        <w:trPr>
          <w:trHeight w:hRule="exact" w:val="720"/>
        </w:trPr>
        <w:tc>
          <w:tcPr>
            <w:tcW w:w="2031" w:type="dxa"/>
            <w:vAlign w:val="bottom"/>
          </w:tcPr>
          <w:p w14:paraId="0736809C" w14:textId="1FFEC7AD" w:rsidR="00355FA2" w:rsidRPr="000E7F39" w:rsidRDefault="00B85EBF">
            <w:pPr>
              <w:pStyle w:val="Data"/>
              <w:rPr>
                <w:rFonts w:ascii="Verdana" w:hAnsi="Verdana"/>
                <w:sz w:val="32"/>
              </w:rPr>
            </w:pPr>
            <w:sdt>
              <w:sdtPr>
                <w:rPr>
                  <w:rFonts w:ascii="Verdana" w:hAnsi="Verdana"/>
                  <w:sz w:val="32"/>
                </w:rPr>
                <w:alias w:val="Data"/>
                <w:tag w:val=""/>
                <w:id w:val="1592654403"/>
                <w:placeholder>
                  <w:docPart w:val="5D43B7B692DA4292A9A6EE24C50FF11B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9-08-15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5927CA">
                  <w:rPr>
                    <w:rFonts w:ascii="Verdana" w:hAnsi="Verdana"/>
                    <w:sz w:val="32"/>
                  </w:rPr>
                  <w:t>15/08/2019</w:t>
                </w:r>
              </w:sdtContent>
            </w:sdt>
          </w:p>
        </w:tc>
        <w:tc>
          <w:tcPr>
            <w:tcW w:w="281" w:type="dxa"/>
            <w:vAlign w:val="bottom"/>
          </w:tcPr>
          <w:p w14:paraId="50F09845" w14:textId="77777777" w:rsidR="00355FA2" w:rsidRPr="000E7F39" w:rsidRDefault="00355FA2">
            <w:pPr>
              <w:rPr>
                <w:rFonts w:ascii="Verdana" w:hAnsi="Verdana"/>
                <w:sz w:val="18"/>
              </w:rPr>
            </w:pPr>
          </w:p>
        </w:tc>
        <w:tc>
          <w:tcPr>
            <w:tcW w:w="8195" w:type="dxa"/>
            <w:vAlign w:val="bottom"/>
          </w:tcPr>
          <w:p w14:paraId="390E605D" w14:textId="77777777" w:rsidR="00355FA2" w:rsidRPr="000E7F39" w:rsidRDefault="00B85EBF">
            <w:pPr>
              <w:pStyle w:val="Ttulo"/>
              <w:rPr>
                <w:rFonts w:ascii="Verdana" w:hAnsi="Verdana"/>
                <w:sz w:val="40"/>
              </w:rPr>
            </w:pPr>
            <w:sdt>
              <w:sdtPr>
                <w:rPr>
                  <w:rFonts w:ascii="Verdana" w:eastAsiaTheme="majorEastAsia" w:hAnsi="Verdana" w:cstheme="majorBidi"/>
                  <w:b w:val="0"/>
                  <w:color w:val="336600"/>
                  <w:kern w:val="28"/>
                  <w:sz w:val="52"/>
                  <w:szCs w:val="72"/>
                  <w:lang w:eastAsia="ja-JP"/>
                </w:rPr>
                <w:alias w:val="Título"/>
                <w:tag w:val=""/>
                <w:id w:val="21604194"/>
                <w:placeholder>
                  <w:docPart w:val="B7582BB0FE3C4F6FBBFD15469B37C44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1F118E" w:rsidRPr="00672A24">
                  <w:rPr>
                    <w:rFonts w:ascii="Verdana" w:eastAsiaTheme="majorEastAsia" w:hAnsi="Verdana" w:cstheme="majorBidi"/>
                    <w:b w:val="0"/>
                    <w:color w:val="336600"/>
                    <w:kern w:val="28"/>
                    <w:sz w:val="52"/>
                    <w:szCs w:val="72"/>
                    <w:lang w:eastAsia="ja-JP"/>
                  </w:rPr>
                  <w:t>Termo de Abertura do Projeto</w:t>
                </w:r>
              </w:sdtContent>
            </w:sdt>
          </w:p>
        </w:tc>
      </w:tr>
      <w:tr w:rsidR="00355FA2" w:rsidRPr="000E7F39" w14:paraId="2B2CF237" w14:textId="77777777" w:rsidTr="001F118E">
        <w:trPr>
          <w:trHeight w:hRule="exact" w:val="86"/>
        </w:trPr>
        <w:tc>
          <w:tcPr>
            <w:tcW w:w="2031" w:type="dxa"/>
            <w:shd w:val="clear" w:color="auto" w:fill="000000" w:themeFill="text1"/>
          </w:tcPr>
          <w:p w14:paraId="77550B7E" w14:textId="77777777" w:rsidR="00355FA2" w:rsidRPr="000E7F39" w:rsidRDefault="00355FA2">
            <w:pPr>
              <w:rPr>
                <w:rFonts w:ascii="Verdana" w:hAnsi="Verdana"/>
                <w:sz w:val="8"/>
              </w:rPr>
            </w:pPr>
          </w:p>
        </w:tc>
        <w:tc>
          <w:tcPr>
            <w:tcW w:w="281" w:type="dxa"/>
          </w:tcPr>
          <w:p w14:paraId="14A6D118" w14:textId="77777777" w:rsidR="00355FA2" w:rsidRPr="000E7F39" w:rsidRDefault="00355FA2">
            <w:pPr>
              <w:rPr>
                <w:rFonts w:ascii="Verdana" w:hAnsi="Verdana"/>
                <w:sz w:val="8"/>
              </w:rPr>
            </w:pPr>
          </w:p>
        </w:tc>
        <w:tc>
          <w:tcPr>
            <w:tcW w:w="8195" w:type="dxa"/>
            <w:shd w:val="clear" w:color="auto" w:fill="000000" w:themeFill="text1"/>
          </w:tcPr>
          <w:p w14:paraId="5EB043FC" w14:textId="77777777" w:rsidR="00355FA2" w:rsidRPr="000E7F39" w:rsidRDefault="00355FA2">
            <w:pPr>
              <w:rPr>
                <w:rFonts w:ascii="Verdana" w:hAnsi="Verdana"/>
                <w:sz w:val="8"/>
              </w:rPr>
            </w:pPr>
          </w:p>
        </w:tc>
      </w:tr>
    </w:tbl>
    <w:p w14:paraId="7654EF62" w14:textId="3FE51CF2" w:rsidR="001F118E" w:rsidRPr="000E7F39" w:rsidRDefault="00CE30B5" w:rsidP="00672A24">
      <w:pPr>
        <w:pStyle w:val="ttulo10"/>
        <w:pBdr>
          <w:top w:val="single" w:sz="4" w:space="4" w:color="6C6734" w:themeColor="accent5" w:themeShade="80"/>
          <w:left w:val="single" w:sz="4" w:space="6" w:color="6C6734" w:themeColor="accent5" w:themeShade="80"/>
          <w:bottom w:val="single" w:sz="4" w:space="4" w:color="6C6734" w:themeColor="accent5" w:themeShade="80"/>
          <w:right w:val="single" w:sz="4" w:space="6" w:color="6C6734" w:themeColor="accent5" w:themeShade="80"/>
        </w:pBdr>
        <w:shd w:val="clear" w:color="auto" w:fill="336600"/>
        <w:rPr>
          <w:rFonts w:ascii="Verdana" w:hAnsi="Verdana"/>
          <w:caps w:val="0"/>
          <w:sz w:val="28"/>
          <w:szCs w:val="28"/>
        </w:rPr>
      </w:pPr>
      <w:r w:rsidRPr="000E7F39">
        <w:rPr>
          <w:rFonts w:ascii="Verdana" w:hAnsi="Verdana"/>
          <w:caps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D6A58" wp14:editId="4F54B4D5">
                <wp:simplePos x="0" y="0"/>
                <wp:positionH relativeFrom="page">
                  <wp:posOffset>381000</wp:posOffset>
                </wp:positionH>
                <wp:positionV relativeFrom="page">
                  <wp:posOffset>1047750</wp:posOffset>
                </wp:positionV>
                <wp:extent cx="1377950" cy="3549650"/>
                <wp:effectExtent l="0" t="0" r="12700" b="12700"/>
                <wp:wrapNone/>
                <wp:docPr id="1" name="Caixa de Texto 1" descr="Status report form hea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354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10BAC" w14:textId="3A14636A" w:rsidR="00354FB0" w:rsidRPr="00CE30B5" w:rsidRDefault="00CE30B5" w:rsidP="00354FB0">
                            <w:pPr>
                              <w:pStyle w:val="Textodoformulrio"/>
                              <w:rPr>
                                <w:rFonts w:ascii="Calibri" w:hAnsi="Calibri" w:cs="Calibri"/>
                                <w:b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CE30B5">
                              <w:rPr>
                                <w:rFonts w:ascii="Calibri" w:hAnsi="Calibri" w:cs="Calibri"/>
                                <w:b/>
                                <w:color w:val="auto"/>
                                <w:sz w:val="24"/>
                                <w:szCs w:val="24"/>
                              </w:rPr>
                              <w:t>Gerador de Avaliação Multidisciplinar</w:t>
                            </w:r>
                          </w:p>
                          <w:p w14:paraId="036C0AEC" w14:textId="3B4602B2" w:rsidR="00354FB0" w:rsidRPr="0025174E" w:rsidRDefault="00354FB0" w:rsidP="004303DB">
                            <w:pPr>
                              <w:pStyle w:val="Ttulodoformulrio"/>
                              <w:rPr>
                                <w:rFonts w:ascii="Century Gothic" w:hAnsi="Century Gothic"/>
                              </w:rPr>
                            </w:pPr>
                            <w:r w:rsidRPr="001F118E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r w:rsidR="004303DB" w:rsidRPr="0096044E">
                              <w:rPr>
                                <w:rFonts w:ascii="Century Gothic" w:hAnsi="Century Gothic"/>
                                <w:color w:val="auto"/>
                              </w:rPr>
                              <w:t>P</w:t>
                            </w:r>
                            <w:r w:rsidR="007C525D">
                              <w:rPr>
                                <w:rFonts w:ascii="Century Gothic" w:hAnsi="Century Gothic"/>
                                <w:color w:val="auto"/>
                              </w:rPr>
                              <w:t>rofessor: Rafael Fernando Diorio</w:t>
                            </w:r>
                          </w:p>
                          <w:p w14:paraId="685DD3E4" w14:textId="57F672D2" w:rsidR="0025174E" w:rsidRPr="0096044E" w:rsidRDefault="0025174E" w:rsidP="004303DB">
                            <w:pPr>
                              <w:pStyle w:val="Ttulodoformulrio"/>
                              <w:rPr>
                                <w:rFonts w:ascii="Century Gothic" w:hAnsi="Century Gothic"/>
                                <w:color w:val="auto"/>
                              </w:rPr>
                            </w:pPr>
                            <w:r w:rsidRPr="0096044E">
                              <w:rPr>
                                <w:rFonts w:ascii="Century Gothic" w:hAnsi="Century Gothic"/>
                                <w:color w:val="auto"/>
                              </w:rPr>
                              <w:t>Felipe Aurélio de Souza</w:t>
                            </w:r>
                          </w:p>
                          <w:p w14:paraId="087D6253" w14:textId="13966B67" w:rsidR="00354FB0" w:rsidRPr="001F118E" w:rsidRDefault="00354FB0" w:rsidP="00354FB0">
                            <w:pPr>
                              <w:pStyle w:val="Textodoformulrio"/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32A55E4F" w14:textId="5824D1E0" w:rsidR="006F4449" w:rsidRPr="0096044E" w:rsidRDefault="006F4449" w:rsidP="00354FB0">
                            <w:pPr>
                              <w:pStyle w:val="Ttulodoformulrio"/>
                              <w:rPr>
                                <w:rFonts w:ascii="Century Gothic" w:hAnsi="Century Gothic"/>
                                <w:color w:val="auto"/>
                              </w:rPr>
                            </w:pPr>
                            <w:r w:rsidRPr="0096044E">
                              <w:rPr>
                                <w:rFonts w:ascii="Century Gothic" w:hAnsi="Century Gothic"/>
                                <w:color w:val="auto"/>
                              </w:rPr>
                              <w:t>Preparado pelo grupo: Felipe Aurélio de Souza, Isabela Aparecida Veroneis, Vitor Bacega Faria, Maycon Alexandre Ballesteiro de Araújo da Cruz, Lucas Marques Turco, Marcos Roberto Figueira.</w:t>
                            </w:r>
                          </w:p>
                          <w:p w14:paraId="0A7DC18F" w14:textId="0638EB63" w:rsidR="00354FB0" w:rsidRPr="001F118E" w:rsidRDefault="00354FB0" w:rsidP="00354FB0">
                            <w:pPr>
                              <w:pStyle w:val="Textodoformulrio"/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D6A5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alt="Status report form heading" style="position:absolute;left:0;text-align:left;margin-left:30pt;margin-top:82.5pt;width:108.5pt;height:27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" filled="f" stroked="f" strokeweight=".5pt">
                <v:textbox inset="0,0,0,0">
                  <w:txbxContent>
                    <w:p w14:paraId="1D310BAC" w14:textId="3A14636A" w:rsidR="00354FB0" w:rsidRPr="00CE30B5" w:rsidRDefault="00CE30B5" w:rsidP="00354FB0">
                      <w:pPr>
                        <w:pStyle w:val="Textodoformulrio"/>
                        <w:rPr>
                          <w:rFonts w:ascii="Calibri" w:hAnsi="Calibri" w:cs="Calibri"/>
                          <w:b/>
                          <w:color w:val="auto"/>
                          <w:sz w:val="24"/>
                          <w:szCs w:val="24"/>
                        </w:rPr>
                      </w:pPr>
                      <w:r w:rsidRPr="00CE30B5">
                        <w:rPr>
                          <w:rFonts w:ascii="Calibri" w:hAnsi="Calibri" w:cs="Calibri"/>
                          <w:b/>
                          <w:color w:val="auto"/>
                          <w:sz w:val="24"/>
                          <w:szCs w:val="24"/>
                        </w:rPr>
                        <w:t>Gerador de Avaliação Multidisciplinar</w:t>
                      </w:r>
                    </w:p>
                    <w:p w14:paraId="036C0AEC" w14:textId="3B4602B2" w:rsidR="00354FB0" w:rsidRPr="0025174E" w:rsidRDefault="00354FB0" w:rsidP="004303DB">
                      <w:pPr>
                        <w:pStyle w:val="Ttulodoformulrio"/>
                        <w:rPr>
                          <w:rFonts w:ascii="Century Gothic" w:hAnsi="Century Gothic"/>
                        </w:rPr>
                      </w:pPr>
                      <w:r w:rsidRPr="001F118E">
                        <w:rPr>
                          <w:rFonts w:ascii="Century Gothic" w:hAnsi="Century Gothic"/>
                        </w:rPr>
                        <w:t xml:space="preserve"> </w:t>
                      </w:r>
                      <w:r w:rsidR="004303DB" w:rsidRPr="0096044E">
                        <w:rPr>
                          <w:rFonts w:ascii="Century Gothic" w:hAnsi="Century Gothic"/>
                          <w:color w:val="auto"/>
                        </w:rPr>
                        <w:t>P</w:t>
                      </w:r>
                      <w:r w:rsidR="007C525D">
                        <w:rPr>
                          <w:rFonts w:ascii="Century Gothic" w:hAnsi="Century Gothic"/>
                          <w:color w:val="auto"/>
                        </w:rPr>
                        <w:t>rofessor: Rafael Fernando Diorio</w:t>
                      </w:r>
                    </w:p>
                    <w:p w14:paraId="685DD3E4" w14:textId="57F672D2" w:rsidR="0025174E" w:rsidRPr="0096044E" w:rsidRDefault="0025174E" w:rsidP="004303DB">
                      <w:pPr>
                        <w:pStyle w:val="Ttulodoformulrio"/>
                        <w:rPr>
                          <w:rFonts w:ascii="Century Gothic" w:hAnsi="Century Gothic"/>
                          <w:color w:val="auto"/>
                        </w:rPr>
                      </w:pPr>
                      <w:r w:rsidRPr="0096044E">
                        <w:rPr>
                          <w:rFonts w:ascii="Century Gothic" w:hAnsi="Century Gothic"/>
                          <w:color w:val="auto"/>
                        </w:rPr>
                        <w:t>Felipe Aurélio de Souza</w:t>
                      </w:r>
                    </w:p>
                    <w:p w14:paraId="087D6253" w14:textId="13966B67" w:rsidR="00354FB0" w:rsidRPr="001F118E" w:rsidRDefault="00354FB0" w:rsidP="00354FB0">
                      <w:pPr>
                        <w:pStyle w:val="Textodoformulrio"/>
                        <w:rPr>
                          <w:rFonts w:ascii="Century Gothic" w:hAnsi="Century Gothic"/>
                        </w:rPr>
                      </w:pPr>
                    </w:p>
                    <w:p w14:paraId="32A55E4F" w14:textId="5824D1E0" w:rsidR="006F4449" w:rsidRPr="0096044E" w:rsidRDefault="006F4449" w:rsidP="00354FB0">
                      <w:pPr>
                        <w:pStyle w:val="Ttulodoformulrio"/>
                        <w:rPr>
                          <w:rFonts w:ascii="Century Gothic" w:hAnsi="Century Gothic"/>
                          <w:color w:val="auto"/>
                        </w:rPr>
                      </w:pPr>
                      <w:r w:rsidRPr="0096044E">
                        <w:rPr>
                          <w:rFonts w:ascii="Century Gothic" w:hAnsi="Century Gothic"/>
                          <w:color w:val="auto"/>
                        </w:rPr>
                        <w:t>Preparado pelo grupo: Felipe Aurélio de Souza, Isabela Aparecida Veroneis, Vitor Bacega Faria, Maycon Alexandre Ballesteiro de Araújo da Cruz, Lucas Marques Turco, Marcos Roberto Figueira.</w:t>
                      </w:r>
                    </w:p>
                    <w:p w14:paraId="0A7DC18F" w14:textId="0638EB63" w:rsidR="00354FB0" w:rsidRPr="001F118E" w:rsidRDefault="00354FB0" w:rsidP="00354FB0">
                      <w:pPr>
                        <w:pStyle w:val="Textodoformulrio"/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F118E" w:rsidRPr="000E7F39">
        <w:rPr>
          <w:rFonts w:ascii="Verdana" w:hAnsi="Verdana"/>
          <w:caps w:val="0"/>
          <w:sz w:val="28"/>
          <w:szCs w:val="28"/>
        </w:rPr>
        <w:t>Objetivo do Documento</w:t>
      </w:r>
    </w:p>
    <w:p w14:paraId="337086C7" w14:textId="67E0E218" w:rsidR="001F118E" w:rsidRPr="006A16C3" w:rsidRDefault="001F118E" w:rsidP="005E663C">
      <w:pPr>
        <w:spacing w:line="360" w:lineRule="auto"/>
        <w:rPr>
          <w:rStyle w:val="nfaseIntensa"/>
          <w:rFonts w:ascii="Verdana" w:hAnsi="Verdana"/>
          <w:i w:val="0"/>
          <w:color w:val="auto"/>
        </w:rPr>
      </w:pPr>
      <w:r w:rsidRPr="00672A24">
        <w:rPr>
          <w:rStyle w:val="nfaseIntensa"/>
          <w:rFonts w:ascii="Verdana" w:hAnsi="Verdana"/>
          <w:i w:val="0"/>
          <w:color w:val="auto"/>
        </w:rPr>
        <w:t xml:space="preserve">Este documento </w:t>
      </w:r>
      <w:r w:rsidR="000F7F02">
        <w:rPr>
          <w:rStyle w:val="nfaseIntensa"/>
          <w:rFonts w:ascii="Verdana" w:hAnsi="Verdana"/>
          <w:i w:val="0"/>
          <w:color w:val="auto"/>
        </w:rPr>
        <w:t>visa autorizar</w:t>
      </w:r>
      <w:r w:rsidRPr="00672A24">
        <w:rPr>
          <w:rStyle w:val="nfaseIntensa"/>
          <w:rFonts w:ascii="Verdana" w:hAnsi="Verdana"/>
          <w:i w:val="0"/>
          <w:color w:val="auto"/>
        </w:rPr>
        <w:t xml:space="preserve"> formalmente o início de um projeto </w:t>
      </w:r>
      <w:r w:rsidR="006A16C3">
        <w:rPr>
          <w:rStyle w:val="nfaseIntensa"/>
          <w:rFonts w:ascii="Verdana" w:hAnsi="Verdana"/>
          <w:i w:val="0"/>
          <w:color w:val="auto"/>
        </w:rPr>
        <w:t xml:space="preserve">  que tem como objetivo um sistema gerador de avaliação para qualifica</w:t>
      </w:r>
      <w:r w:rsidR="0094007E">
        <w:rPr>
          <w:rStyle w:val="nfaseIntensa"/>
          <w:rFonts w:ascii="Verdana" w:hAnsi="Verdana"/>
          <w:i w:val="0"/>
          <w:color w:val="auto"/>
        </w:rPr>
        <w:t>ção d</w:t>
      </w:r>
      <w:r w:rsidR="00D21130">
        <w:rPr>
          <w:rStyle w:val="nfaseIntensa"/>
          <w:rFonts w:ascii="Verdana" w:hAnsi="Verdana"/>
          <w:i w:val="0"/>
          <w:color w:val="auto"/>
        </w:rPr>
        <w:t>os</w:t>
      </w:r>
      <w:r w:rsidR="0094007E">
        <w:rPr>
          <w:rStyle w:val="nfaseIntensa"/>
          <w:rFonts w:ascii="Verdana" w:hAnsi="Verdana"/>
          <w:i w:val="0"/>
          <w:color w:val="auto"/>
        </w:rPr>
        <w:t xml:space="preserve"> </w:t>
      </w:r>
      <w:r w:rsidR="00D21130">
        <w:rPr>
          <w:rStyle w:val="nfaseIntensa"/>
          <w:rFonts w:ascii="Verdana" w:hAnsi="Verdana"/>
          <w:i w:val="0"/>
          <w:color w:val="auto"/>
        </w:rPr>
        <w:t>alunos</w:t>
      </w:r>
      <w:r w:rsidR="006A16C3">
        <w:rPr>
          <w:rStyle w:val="nfaseIntensa"/>
          <w:rFonts w:ascii="Verdana" w:hAnsi="Verdana"/>
          <w:i w:val="0"/>
          <w:color w:val="auto"/>
        </w:rPr>
        <w:t xml:space="preserve"> </w:t>
      </w:r>
      <w:r w:rsidR="00D21130">
        <w:rPr>
          <w:rStyle w:val="nfaseIntensa"/>
          <w:rFonts w:ascii="Verdana" w:hAnsi="Verdana"/>
          <w:i w:val="0"/>
          <w:color w:val="auto"/>
        </w:rPr>
        <w:t>no semestre</w:t>
      </w:r>
      <w:r w:rsidR="0094007E">
        <w:rPr>
          <w:rStyle w:val="nfaseIntensa"/>
          <w:rFonts w:ascii="Verdana" w:hAnsi="Verdana"/>
          <w:i w:val="0"/>
          <w:color w:val="auto"/>
        </w:rPr>
        <w:t xml:space="preserve"> </w:t>
      </w:r>
      <w:r w:rsidR="00D21130">
        <w:rPr>
          <w:rStyle w:val="nfaseIntensa"/>
          <w:rFonts w:ascii="Verdana" w:hAnsi="Verdana"/>
          <w:i w:val="0"/>
          <w:color w:val="auto"/>
        </w:rPr>
        <w:t xml:space="preserve">corrente </w:t>
      </w:r>
      <w:r w:rsidR="0094007E">
        <w:rPr>
          <w:rStyle w:val="nfaseIntensa"/>
          <w:rFonts w:ascii="Verdana" w:hAnsi="Verdana"/>
          <w:i w:val="0"/>
          <w:color w:val="auto"/>
        </w:rPr>
        <w:t xml:space="preserve">do IFSP-Capivari </w:t>
      </w:r>
      <w:r w:rsidRPr="00672A24">
        <w:rPr>
          <w:rStyle w:val="nfaseIntensa"/>
          <w:rFonts w:ascii="Verdana" w:hAnsi="Verdana"/>
          <w:i w:val="0"/>
          <w:color w:val="auto"/>
        </w:rPr>
        <w:t>e contém informações necessárias para o entendimento do projeto, fornecendo uma visão macro do produto a ser desenvolvido.</w:t>
      </w:r>
      <w:r w:rsidRPr="000E7F39">
        <w:rPr>
          <w:rStyle w:val="nfaseIntensa"/>
          <w:rFonts w:ascii="Verdana" w:hAnsi="Verdana"/>
          <w:i w:val="0"/>
        </w:rPr>
        <w:t xml:space="preserve"> </w:t>
      </w:r>
    </w:p>
    <w:p w14:paraId="7EEF43A6" w14:textId="2F007715" w:rsidR="001F118E" w:rsidRPr="000E7F39" w:rsidRDefault="001F118E" w:rsidP="00672A24">
      <w:pPr>
        <w:pStyle w:val="ttulo10"/>
        <w:pBdr>
          <w:top w:val="single" w:sz="4" w:space="4" w:color="6C6734" w:themeColor="accent5" w:themeShade="80"/>
          <w:left w:val="single" w:sz="4" w:space="6" w:color="6C6734" w:themeColor="accent5" w:themeShade="80"/>
          <w:bottom w:val="single" w:sz="4" w:space="4" w:color="6C6734" w:themeColor="accent5" w:themeShade="80"/>
          <w:right w:val="single" w:sz="4" w:space="6" w:color="6C6734" w:themeColor="accent5" w:themeShade="80"/>
        </w:pBdr>
        <w:shd w:val="clear" w:color="auto" w:fill="336600"/>
        <w:rPr>
          <w:rFonts w:ascii="Verdana" w:hAnsi="Verdana"/>
          <w:caps w:val="0"/>
          <w:sz w:val="28"/>
          <w:szCs w:val="28"/>
        </w:rPr>
      </w:pPr>
      <w:r w:rsidRPr="000E7F39">
        <w:rPr>
          <w:rFonts w:ascii="Verdana" w:hAnsi="Verdana"/>
          <w:caps w:val="0"/>
          <w:sz w:val="28"/>
          <w:szCs w:val="28"/>
        </w:rPr>
        <w:t>Justificativa</w:t>
      </w:r>
      <w:r w:rsidR="00354FB0" w:rsidRPr="000E7F39">
        <w:rPr>
          <w:rFonts w:ascii="Verdana" w:hAnsi="Verdana"/>
          <w:caps w:val="0"/>
          <w:sz w:val="28"/>
          <w:szCs w:val="28"/>
        </w:rPr>
        <w:t xml:space="preserve"> </w:t>
      </w:r>
    </w:p>
    <w:p w14:paraId="3C0342D2" w14:textId="37FD1A15" w:rsidR="001F118E" w:rsidRPr="000E7F39" w:rsidRDefault="00233015" w:rsidP="005E663C">
      <w:pPr>
        <w:pStyle w:val="Textodatabela"/>
        <w:spacing w:line="360" w:lineRule="auto"/>
        <w:ind w:left="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Este</w:t>
      </w:r>
      <w:r w:rsidR="00B63151">
        <w:rPr>
          <w:rFonts w:ascii="Verdana" w:hAnsi="Verdana"/>
          <w:color w:val="auto"/>
        </w:rPr>
        <w:t xml:space="preserve"> </w:t>
      </w:r>
      <w:r w:rsidR="006A16C3">
        <w:rPr>
          <w:rFonts w:ascii="Verdana" w:hAnsi="Verdana"/>
          <w:color w:val="auto"/>
        </w:rPr>
        <w:t>gerador de avaliação</w:t>
      </w:r>
      <w:r w:rsidR="00B872B5">
        <w:rPr>
          <w:rFonts w:ascii="Verdana" w:hAnsi="Verdana"/>
          <w:color w:val="auto"/>
        </w:rPr>
        <w:t xml:space="preserve"> auxiliará na investigação didática de aprendizagem</w:t>
      </w:r>
      <w:r w:rsidR="00BA153A">
        <w:rPr>
          <w:rFonts w:ascii="Verdana" w:hAnsi="Verdana"/>
          <w:color w:val="auto"/>
        </w:rPr>
        <w:t>,</w:t>
      </w:r>
      <w:r w:rsidR="0096044E">
        <w:rPr>
          <w:rFonts w:ascii="Verdana" w:hAnsi="Verdana"/>
          <w:color w:val="auto"/>
        </w:rPr>
        <w:t xml:space="preserve"> buscando formas de desenvolvimento e aplicação de melhorias </w:t>
      </w:r>
      <w:r w:rsidR="005E663C">
        <w:rPr>
          <w:rFonts w:ascii="Verdana" w:hAnsi="Verdana"/>
          <w:color w:val="auto"/>
        </w:rPr>
        <w:t xml:space="preserve">para </w:t>
      </w:r>
      <w:r w:rsidR="0096044E">
        <w:rPr>
          <w:rFonts w:ascii="Verdana" w:hAnsi="Verdana"/>
          <w:color w:val="auto"/>
        </w:rPr>
        <w:t>o método de ensino</w:t>
      </w:r>
      <w:r w:rsidR="005E663C">
        <w:rPr>
          <w:rFonts w:ascii="Verdana" w:hAnsi="Verdana"/>
          <w:color w:val="auto"/>
        </w:rPr>
        <w:t>.</w:t>
      </w:r>
    </w:p>
    <w:p w14:paraId="64275485" w14:textId="77777777" w:rsidR="001F118E" w:rsidRPr="000E7F39" w:rsidRDefault="001F118E" w:rsidP="00672A24">
      <w:pPr>
        <w:pStyle w:val="ttulo10"/>
        <w:pBdr>
          <w:top w:val="single" w:sz="4" w:space="4" w:color="6C6734" w:themeColor="accent5" w:themeShade="80"/>
          <w:left w:val="single" w:sz="4" w:space="6" w:color="6C6734" w:themeColor="accent5" w:themeShade="80"/>
          <w:bottom w:val="single" w:sz="4" w:space="4" w:color="6C6734" w:themeColor="accent5" w:themeShade="80"/>
          <w:right w:val="single" w:sz="4" w:space="6" w:color="6C6734" w:themeColor="accent5" w:themeShade="80"/>
        </w:pBdr>
        <w:shd w:val="clear" w:color="auto" w:fill="336600"/>
        <w:ind w:left="-1418"/>
        <w:rPr>
          <w:rFonts w:ascii="Verdana" w:hAnsi="Verdana"/>
          <w:caps w:val="0"/>
          <w:sz w:val="28"/>
          <w:szCs w:val="28"/>
        </w:rPr>
      </w:pPr>
      <w:r w:rsidRPr="000E7F39">
        <w:rPr>
          <w:rFonts w:ascii="Verdana" w:hAnsi="Verdana"/>
          <w:caps w:val="0"/>
          <w:sz w:val="28"/>
          <w:szCs w:val="28"/>
        </w:rPr>
        <w:t xml:space="preserve">Objetivos </w:t>
      </w:r>
      <w:r w:rsidR="000E7F39" w:rsidRPr="000E7F39">
        <w:rPr>
          <w:rFonts w:ascii="Verdana" w:hAnsi="Verdana"/>
          <w:caps w:val="0"/>
          <w:sz w:val="28"/>
          <w:szCs w:val="28"/>
        </w:rPr>
        <w:t>do Projeto</w:t>
      </w:r>
    </w:p>
    <w:p w14:paraId="4D7001CD" w14:textId="0E15772E" w:rsidR="000F7F02" w:rsidRPr="00BA153A" w:rsidRDefault="000F7F02" w:rsidP="000F7F02">
      <w:pPr>
        <w:pStyle w:val="Descrio"/>
        <w:spacing w:line="276" w:lineRule="auto"/>
        <w:ind w:left="-1418"/>
        <w:rPr>
          <w:rFonts w:cs="Arial"/>
        </w:rPr>
      </w:pPr>
      <w:r w:rsidRPr="00BA153A">
        <w:rPr>
          <w:rFonts w:cs="Arial"/>
          <w:sz w:val="20"/>
          <w:lang w:val="pt-BR"/>
        </w:rPr>
        <w:t>O</w:t>
      </w:r>
      <w:r w:rsidR="00BA153A" w:rsidRPr="00BA153A">
        <w:rPr>
          <w:rFonts w:cs="Arial"/>
          <w:sz w:val="20"/>
          <w:lang w:val="pt-BR"/>
        </w:rPr>
        <w:t xml:space="preserve"> objetivo</w:t>
      </w:r>
      <w:r w:rsidRPr="00BA153A">
        <w:rPr>
          <w:rFonts w:cs="Arial"/>
          <w:sz w:val="20"/>
          <w:lang w:val="pt-BR"/>
        </w:rPr>
        <w:t xml:space="preserve"> </w:t>
      </w:r>
      <w:r w:rsidR="00BA153A" w:rsidRPr="00BA153A">
        <w:rPr>
          <w:rFonts w:cs="Arial"/>
          <w:sz w:val="20"/>
          <w:lang w:val="pt-BR"/>
        </w:rPr>
        <w:t>d</w:t>
      </w:r>
      <w:r w:rsidRPr="00BA153A">
        <w:rPr>
          <w:rFonts w:cs="Arial"/>
          <w:sz w:val="20"/>
          <w:lang w:val="pt-BR"/>
        </w:rPr>
        <w:t xml:space="preserve">este projeto </w:t>
      </w:r>
      <w:r w:rsidR="00BA153A" w:rsidRPr="00BA153A">
        <w:rPr>
          <w:rFonts w:cs="Arial"/>
          <w:sz w:val="20"/>
          <w:lang w:val="pt-BR"/>
        </w:rPr>
        <w:t>formaliza o</w:t>
      </w:r>
      <w:r w:rsidRPr="00BA153A">
        <w:rPr>
          <w:rFonts w:cs="Arial"/>
          <w:sz w:val="20"/>
          <w:lang w:val="pt-BR"/>
        </w:rPr>
        <w:t xml:space="preserve"> desenvolvimento de um sistema para geração de avaliações multidisciplinares no âmbito do Curso Superior de Tecnologia em Análise e Desenvolvimento de Sistemas do IFSP C</w:t>
      </w:r>
      <w:r w:rsidR="00BA153A">
        <w:rPr>
          <w:rFonts w:cs="Arial"/>
          <w:sz w:val="20"/>
          <w:lang w:val="pt-BR"/>
        </w:rPr>
        <w:t>ampu</w:t>
      </w:r>
      <w:r w:rsidRPr="00BA153A">
        <w:rPr>
          <w:rFonts w:cs="Arial"/>
          <w:sz w:val="20"/>
          <w:lang w:val="pt-BR"/>
        </w:rPr>
        <w:t>s Capivari</w:t>
      </w:r>
      <w:r w:rsidRPr="00BA153A">
        <w:rPr>
          <w:rFonts w:eastAsiaTheme="minorHAnsi" w:cs="Arial"/>
          <w:sz w:val="20"/>
          <w:lang w:val="pt-BR" w:eastAsia="en-US"/>
        </w:rPr>
        <w:t>.</w:t>
      </w:r>
    </w:p>
    <w:p w14:paraId="2C51038A" w14:textId="77777777" w:rsidR="007914E8" w:rsidRPr="00BA153A" w:rsidRDefault="007914E8" w:rsidP="000E7F39">
      <w:pPr>
        <w:pStyle w:val="Descrio"/>
        <w:ind w:left="-1418"/>
        <w:rPr>
          <w:rFonts w:eastAsiaTheme="minorHAnsi" w:cs="Arial"/>
          <w:sz w:val="20"/>
          <w:lang w:val="pt-BR" w:eastAsia="en-US"/>
        </w:rPr>
      </w:pPr>
    </w:p>
    <w:p w14:paraId="0C1E4921" w14:textId="1D1A2B77" w:rsidR="00BA153A" w:rsidRDefault="007914E8" w:rsidP="00BA153A">
      <w:pPr>
        <w:pStyle w:val="ttulo10"/>
        <w:pBdr>
          <w:top w:val="single" w:sz="4" w:space="4" w:color="6C6734" w:themeColor="accent5" w:themeShade="80"/>
          <w:left w:val="single" w:sz="4" w:space="6" w:color="6C6734" w:themeColor="accent5" w:themeShade="80"/>
          <w:bottom w:val="single" w:sz="4" w:space="4" w:color="6C6734" w:themeColor="accent5" w:themeShade="80"/>
          <w:right w:val="single" w:sz="4" w:space="6" w:color="6C6734" w:themeColor="accent5" w:themeShade="80"/>
        </w:pBdr>
        <w:shd w:val="clear" w:color="auto" w:fill="336600"/>
        <w:ind w:left="-1418"/>
        <w:rPr>
          <w:rFonts w:ascii="Verdana" w:hAnsi="Verdana"/>
          <w:caps w:val="0"/>
          <w:sz w:val="28"/>
          <w:szCs w:val="28"/>
        </w:rPr>
      </w:pPr>
      <w:r w:rsidRPr="000E7F39">
        <w:rPr>
          <w:rFonts w:ascii="Verdana" w:hAnsi="Verdana"/>
          <w:caps w:val="0"/>
          <w:sz w:val="28"/>
          <w:szCs w:val="28"/>
        </w:rPr>
        <w:t>Produtos e principais requisitos</w:t>
      </w:r>
    </w:p>
    <w:p w14:paraId="7659976D" w14:textId="77777777" w:rsidR="00BA153A" w:rsidRDefault="00BA153A" w:rsidP="00BA153A">
      <w:pPr>
        <w:pStyle w:val="Descrio"/>
        <w:spacing w:line="360" w:lineRule="auto"/>
        <w:ind w:left="-1418"/>
      </w:pPr>
      <w:r>
        <w:rPr>
          <w:rFonts w:ascii="Verdana" w:hAnsi="Verdana"/>
          <w:sz w:val="20"/>
          <w:lang w:val="pt-BR"/>
        </w:rPr>
        <w:t>Descrever o sistema (de maneira geral) e os requisitos (necessita de cadastro de usuários, questões, etc.)</w:t>
      </w:r>
    </w:p>
    <w:p w14:paraId="79B72F1D" w14:textId="4FC4D834" w:rsidR="00BA153A" w:rsidRPr="00BA153A" w:rsidRDefault="00BA153A" w:rsidP="00BA153A">
      <w:pPr>
        <w:pStyle w:val="Descrio"/>
        <w:spacing w:line="360" w:lineRule="auto"/>
        <w:ind w:left="-1418"/>
        <w:rPr>
          <w:rFonts w:cs="Arial"/>
        </w:rPr>
      </w:pPr>
      <w:r w:rsidRPr="00BA153A">
        <w:rPr>
          <w:rFonts w:cs="Arial"/>
          <w:sz w:val="20"/>
          <w:lang w:val="pt-BR"/>
        </w:rPr>
        <w:t>A solução desenvolvida neste projeto automatizará a geração de avaliações multidisciplinares no âmbito do Curso Superior de Tecnologia em Análise e Desenv</w:t>
      </w:r>
      <w:r>
        <w:rPr>
          <w:rFonts w:cs="Arial"/>
          <w:sz w:val="20"/>
          <w:lang w:val="pt-BR"/>
        </w:rPr>
        <w:t>olvimento de Sistemas do IFSP Ca</w:t>
      </w:r>
      <w:r w:rsidRPr="00BA153A">
        <w:rPr>
          <w:rFonts w:cs="Arial"/>
          <w:sz w:val="20"/>
          <w:lang w:val="pt-BR"/>
        </w:rPr>
        <w:t>mpus Capivari. As funcionalidades da solução proposta contemplam:</w:t>
      </w:r>
    </w:p>
    <w:p w14:paraId="039761DA" w14:textId="77777777" w:rsidR="00BA153A" w:rsidRPr="00BA153A" w:rsidRDefault="00BA153A" w:rsidP="00BA153A">
      <w:pPr>
        <w:pStyle w:val="Descrio"/>
        <w:numPr>
          <w:ilvl w:val="0"/>
          <w:numId w:val="5"/>
        </w:numPr>
        <w:spacing w:line="276" w:lineRule="auto"/>
        <w:rPr>
          <w:rFonts w:cs="Arial"/>
        </w:rPr>
      </w:pPr>
      <w:r w:rsidRPr="00BA153A">
        <w:rPr>
          <w:rFonts w:eastAsiaTheme="minorHAnsi" w:cs="Arial"/>
          <w:sz w:val="20"/>
          <w:lang w:val="pt-BR" w:eastAsia="en-US"/>
        </w:rPr>
        <w:t>Cadastro de usuários;</w:t>
      </w:r>
    </w:p>
    <w:p w14:paraId="6191947A" w14:textId="77777777" w:rsidR="00BA153A" w:rsidRPr="00BA153A" w:rsidRDefault="00BA153A" w:rsidP="00BA153A">
      <w:pPr>
        <w:pStyle w:val="Descrio"/>
        <w:numPr>
          <w:ilvl w:val="0"/>
          <w:numId w:val="5"/>
        </w:numPr>
        <w:spacing w:line="276" w:lineRule="auto"/>
        <w:rPr>
          <w:rFonts w:cs="Arial"/>
        </w:rPr>
      </w:pPr>
      <w:r w:rsidRPr="00BA153A">
        <w:rPr>
          <w:rFonts w:eastAsiaTheme="minorHAnsi" w:cs="Arial"/>
          <w:sz w:val="20"/>
          <w:lang w:val="pt-BR" w:eastAsia="en-US"/>
        </w:rPr>
        <w:t>Cadastro de questões com classificações de nível;</w:t>
      </w:r>
    </w:p>
    <w:p w14:paraId="3DD0F114" w14:textId="27BE1833" w:rsidR="007914E8" w:rsidRPr="000E7F39" w:rsidRDefault="007914E8" w:rsidP="000E7F39">
      <w:pPr>
        <w:pStyle w:val="Descrio"/>
        <w:ind w:left="-1418"/>
        <w:rPr>
          <w:rFonts w:ascii="Verdana" w:eastAsiaTheme="minorHAnsi" w:hAnsi="Verdana" w:cstheme="minorBidi"/>
          <w:sz w:val="20"/>
          <w:lang w:val="pt-BR" w:eastAsia="en-US"/>
        </w:rPr>
      </w:pPr>
    </w:p>
    <w:p w14:paraId="13BD58C5" w14:textId="77777777" w:rsidR="00F43749" w:rsidRPr="00433F88" w:rsidRDefault="00F43749" w:rsidP="00672A24">
      <w:pPr>
        <w:pStyle w:val="ttulo10"/>
        <w:pBdr>
          <w:top w:val="single" w:sz="4" w:space="4" w:color="6C6734" w:themeColor="accent5" w:themeShade="80"/>
          <w:left w:val="single" w:sz="4" w:space="6" w:color="6C6734" w:themeColor="accent5" w:themeShade="80"/>
          <w:bottom w:val="single" w:sz="4" w:space="4" w:color="6C6734" w:themeColor="accent5" w:themeShade="80"/>
          <w:right w:val="single" w:sz="4" w:space="6" w:color="6C6734" w:themeColor="accent5" w:themeShade="80"/>
        </w:pBdr>
        <w:shd w:val="clear" w:color="auto" w:fill="336600"/>
        <w:ind w:left="-1418"/>
        <w:rPr>
          <w:rFonts w:ascii="Verdana" w:hAnsi="Verdana"/>
          <w:i/>
          <w:caps w:val="0"/>
          <w:sz w:val="28"/>
          <w:szCs w:val="28"/>
        </w:rPr>
      </w:pPr>
      <w:r w:rsidRPr="00433F88">
        <w:rPr>
          <w:rFonts w:ascii="Verdana" w:hAnsi="Verdana"/>
          <w:i/>
          <w:caps w:val="0"/>
          <w:sz w:val="28"/>
          <w:szCs w:val="28"/>
        </w:rPr>
        <w:lastRenderedPageBreak/>
        <w:t>Stakeholders</w:t>
      </w:r>
      <w:bookmarkStart w:id="0" w:name="_GoBack"/>
      <w:bookmarkEnd w:id="0"/>
    </w:p>
    <w:tbl>
      <w:tblPr>
        <w:tblStyle w:val="Tabelacomgrade"/>
        <w:tblW w:w="4744" w:type="pct"/>
        <w:tblInd w:w="-857" w:type="dxa"/>
        <w:tblLook w:val="04E0" w:firstRow="1" w:lastRow="1" w:firstColumn="1" w:lastColumn="0" w:noHBand="0" w:noVBand="1"/>
        <w:tblDescription w:val="Budget overview"/>
      </w:tblPr>
      <w:tblGrid>
        <w:gridCol w:w="2918"/>
        <w:gridCol w:w="2141"/>
        <w:gridCol w:w="2708"/>
      </w:tblGrid>
      <w:tr w:rsidR="00C42B3A" w:rsidRPr="000E7F39" w14:paraId="24EECAA8" w14:textId="77777777" w:rsidTr="00260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2"/>
          <w:tblHeader/>
        </w:trPr>
        <w:tc>
          <w:tcPr>
            <w:tcW w:w="1878" w:type="pct"/>
          </w:tcPr>
          <w:p w14:paraId="62034280" w14:textId="77777777" w:rsidR="00C42B3A" w:rsidRPr="00C42B3A" w:rsidRDefault="00C42B3A" w:rsidP="00C42B3A">
            <w:pPr>
              <w:jc w:val="center"/>
              <w:rPr>
                <w:rFonts w:ascii="Verdana" w:hAnsi="Verdana"/>
                <w:bCs/>
                <w:color w:val="auto"/>
              </w:rPr>
            </w:pPr>
            <w:r w:rsidRPr="00C42B3A">
              <w:rPr>
                <w:rFonts w:ascii="Verdana" w:hAnsi="Verdana"/>
                <w:bCs/>
                <w:color w:val="auto"/>
              </w:rPr>
              <w:t>Nome</w:t>
            </w:r>
          </w:p>
        </w:tc>
        <w:tc>
          <w:tcPr>
            <w:tcW w:w="1378" w:type="pct"/>
          </w:tcPr>
          <w:p w14:paraId="321B0689" w14:textId="77777777" w:rsidR="00C42B3A" w:rsidRPr="00C42B3A" w:rsidRDefault="00C42B3A" w:rsidP="005842D5">
            <w:pPr>
              <w:rPr>
                <w:rFonts w:ascii="Verdana" w:hAnsi="Verdana"/>
                <w:bCs/>
                <w:color w:val="auto"/>
              </w:rPr>
            </w:pPr>
            <w:r w:rsidRPr="00C42B3A">
              <w:rPr>
                <w:rFonts w:ascii="Verdana" w:hAnsi="Verdana"/>
                <w:bCs/>
                <w:color w:val="auto"/>
              </w:rPr>
              <w:t>Externos (S/N)</w:t>
            </w:r>
          </w:p>
        </w:tc>
        <w:tc>
          <w:tcPr>
            <w:tcW w:w="1743" w:type="pct"/>
          </w:tcPr>
          <w:p w14:paraId="51D68E09" w14:textId="77777777" w:rsidR="00C42B3A" w:rsidRPr="00C42B3A" w:rsidRDefault="00C42B3A" w:rsidP="005842D5">
            <w:pPr>
              <w:rPr>
                <w:rFonts w:ascii="Verdana" w:hAnsi="Verdana"/>
                <w:bCs/>
                <w:color w:val="auto"/>
              </w:rPr>
            </w:pPr>
            <w:r w:rsidRPr="00C42B3A">
              <w:rPr>
                <w:rFonts w:ascii="Verdana" w:hAnsi="Verdana"/>
                <w:bCs/>
                <w:color w:val="auto"/>
              </w:rPr>
              <w:t>Relacionamento com Projeto</w:t>
            </w:r>
          </w:p>
        </w:tc>
      </w:tr>
      <w:tr w:rsidR="00C42B3A" w:rsidRPr="000E7F39" w14:paraId="451EBDC0" w14:textId="77777777" w:rsidTr="0026024F">
        <w:trPr>
          <w:trHeight w:val="772"/>
        </w:trPr>
        <w:tc>
          <w:tcPr>
            <w:tcW w:w="1878" w:type="pct"/>
          </w:tcPr>
          <w:p w14:paraId="77E15563" w14:textId="6E5F475C" w:rsidR="00C42B3A" w:rsidRPr="00C42B3A" w:rsidRDefault="00500379" w:rsidP="005842D5">
            <w:pPr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auto"/>
                <w:sz w:val="22"/>
                <w:szCs w:val="22"/>
              </w:rPr>
              <w:t>Rafael Fernando Diorio</w:t>
            </w:r>
          </w:p>
        </w:tc>
        <w:tc>
          <w:tcPr>
            <w:tcW w:w="1378" w:type="pct"/>
          </w:tcPr>
          <w:p w14:paraId="1A95A650" w14:textId="03472C01" w:rsidR="00C42B3A" w:rsidRPr="00C42B3A" w:rsidRDefault="00C42B3A" w:rsidP="005842D5">
            <w:pPr>
              <w:rPr>
                <w:rFonts w:ascii="Verdana" w:hAnsi="Verdana"/>
                <w:color w:val="auto"/>
              </w:rPr>
            </w:pPr>
            <w:r w:rsidRPr="00C42B3A">
              <w:rPr>
                <w:rFonts w:ascii="Verdana" w:hAnsi="Verdana"/>
                <w:color w:val="auto"/>
              </w:rPr>
              <w:t>Não</w:t>
            </w:r>
          </w:p>
        </w:tc>
        <w:tc>
          <w:tcPr>
            <w:tcW w:w="1743" w:type="pct"/>
          </w:tcPr>
          <w:p w14:paraId="7A19FB8A" w14:textId="7AC975FC" w:rsidR="00C42B3A" w:rsidRPr="00C42B3A" w:rsidRDefault="00C42B3A" w:rsidP="005842D5">
            <w:pPr>
              <w:rPr>
                <w:rFonts w:ascii="Verdana" w:hAnsi="Verdana"/>
                <w:color w:val="auto"/>
              </w:rPr>
            </w:pPr>
            <w:r w:rsidRPr="00C42B3A">
              <w:rPr>
                <w:rFonts w:ascii="Verdana" w:hAnsi="Verdana"/>
                <w:color w:val="auto"/>
              </w:rPr>
              <w:t>Cliente</w:t>
            </w:r>
          </w:p>
        </w:tc>
      </w:tr>
      <w:tr w:rsidR="00C42B3A" w:rsidRPr="000E7F39" w14:paraId="18F8259E" w14:textId="77777777" w:rsidTr="0026024F">
        <w:trPr>
          <w:trHeight w:val="633"/>
        </w:trPr>
        <w:tc>
          <w:tcPr>
            <w:tcW w:w="1878" w:type="pct"/>
          </w:tcPr>
          <w:p w14:paraId="602362F1" w14:textId="77777777" w:rsidR="00C42B3A" w:rsidRPr="00C42B3A" w:rsidRDefault="00C42B3A" w:rsidP="00D81B4D">
            <w:pPr>
              <w:pStyle w:val="Ttulo4"/>
              <w:outlineLvl w:val="3"/>
              <w:rPr>
                <w:rFonts w:ascii="Calibri" w:hAnsi="Calibri" w:cs="Calibri"/>
                <w:b/>
                <w:i w:val="0"/>
                <w:color w:val="auto"/>
                <w:sz w:val="22"/>
                <w:szCs w:val="22"/>
              </w:rPr>
            </w:pPr>
            <w:r w:rsidRPr="00C42B3A">
              <w:rPr>
                <w:rFonts w:ascii="Calibri" w:hAnsi="Calibri" w:cs="Calibri"/>
                <w:b/>
                <w:i w:val="0"/>
                <w:color w:val="auto"/>
                <w:sz w:val="22"/>
                <w:szCs w:val="22"/>
              </w:rPr>
              <w:t>Igor Vasconcelos Nogueira</w:t>
            </w:r>
          </w:p>
          <w:p w14:paraId="47623BED" w14:textId="77777777" w:rsidR="00C42B3A" w:rsidRPr="00C42B3A" w:rsidRDefault="00C42B3A" w:rsidP="005842D5">
            <w:pPr>
              <w:rPr>
                <w:rFonts w:ascii="Verdana" w:hAnsi="Verdana"/>
                <w:color w:val="auto"/>
              </w:rPr>
            </w:pPr>
          </w:p>
        </w:tc>
        <w:tc>
          <w:tcPr>
            <w:tcW w:w="1378" w:type="pct"/>
          </w:tcPr>
          <w:p w14:paraId="1EA1D063" w14:textId="409791F0" w:rsidR="00C42B3A" w:rsidRPr="00C42B3A" w:rsidRDefault="00C42B3A" w:rsidP="005842D5">
            <w:pPr>
              <w:rPr>
                <w:rFonts w:ascii="Verdana" w:hAnsi="Verdana"/>
                <w:color w:val="auto"/>
              </w:rPr>
            </w:pPr>
            <w:r w:rsidRPr="00C42B3A">
              <w:rPr>
                <w:rFonts w:ascii="Verdana" w:hAnsi="Verdana"/>
                <w:color w:val="auto"/>
              </w:rPr>
              <w:t>Não</w:t>
            </w:r>
          </w:p>
        </w:tc>
        <w:tc>
          <w:tcPr>
            <w:tcW w:w="1743" w:type="pct"/>
          </w:tcPr>
          <w:p w14:paraId="40C41EE9" w14:textId="2E70B368" w:rsidR="00C42B3A" w:rsidRPr="00C42B3A" w:rsidRDefault="0026024F" w:rsidP="005842D5">
            <w:pPr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Patrocinador</w:t>
            </w:r>
          </w:p>
        </w:tc>
      </w:tr>
      <w:tr w:rsidR="00C42B3A" w:rsidRPr="000E7F39" w14:paraId="67DD6E90" w14:textId="77777777" w:rsidTr="0026024F">
        <w:trPr>
          <w:trHeight w:val="633"/>
        </w:trPr>
        <w:tc>
          <w:tcPr>
            <w:tcW w:w="1878" w:type="pct"/>
          </w:tcPr>
          <w:p w14:paraId="7DAB13A0" w14:textId="6DF4D472" w:rsidR="00C42B3A" w:rsidRPr="00C42B3A" w:rsidRDefault="00C42B3A" w:rsidP="00D81B4D">
            <w:pPr>
              <w:pStyle w:val="Ttulo4"/>
              <w:outlineLvl w:val="3"/>
              <w:rPr>
                <w:rFonts w:ascii="Calibri" w:hAnsi="Calibri" w:cs="Calibri"/>
                <w:b/>
                <w:i w:val="0"/>
                <w:color w:val="auto"/>
                <w:sz w:val="22"/>
                <w:szCs w:val="22"/>
              </w:rPr>
            </w:pPr>
            <w:r w:rsidRPr="00C42B3A">
              <w:rPr>
                <w:rFonts w:ascii="Calibri" w:hAnsi="Calibri" w:cs="Calibri"/>
                <w:b/>
                <w:i w:val="0"/>
                <w:color w:val="auto"/>
                <w:sz w:val="22"/>
                <w:szCs w:val="22"/>
              </w:rPr>
              <w:t>Bruna Carolina Rodrigues da Cunha</w:t>
            </w:r>
          </w:p>
        </w:tc>
        <w:tc>
          <w:tcPr>
            <w:tcW w:w="1378" w:type="pct"/>
          </w:tcPr>
          <w:p w14:paraId="271CE23A" w14:textId="543B9E67" w:rsidR="00C42B3A" w:rsidRPr="00C42B3A" w:rsidRDefault="00C42B3A" w:rsidP="005842D5">
            <w:pPr>
              <w:rPr>
                <w:rFonts w:ascii="Verdana" w:hAnsi="Verdana"/>
                <w:color w:val="auto"/>
              </w:rPr>
            </w:pPr>
            <w:r w:rsidRPr="00C42B3A">
              <w:rPr>
                <w:rFonts w:ascii="Verdana" w:hAnsi="Verdana"/>
                <w:color w:val="auto"/>
              </w:rPr>
              <w:t>Não</w:t>
            </w:r>
          </w:p>
        </w:tc>
        <w:tc>
          <w:tcPr>
            <w:tcW w:w="1743" w:type="pct"/>
          </w:tcPr>
          <w:p w14:paraId="1A1FA3B7" w14:textId="5C06C681" w:rsidR="00C42B3A" w:rsidRPr="00C42B3A" w:rsidRDefault="0026024F" w:rsidP="005842D5">
            <w:pPr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Consultora</w:t>
            </w:r>
          </w:p>
        </w:tc>
      </w:tr>
      <w:tr w:rsidR="00C42B3A" w:rsidRPr="000E7F39" w14:paraId="6EB84413" w14:textId="77777777" w:rsidTr="0026024F">
        <w:trPr>
          <w:trHeight w:val="633"/>
        </w:trPr>
        <w:tc>
          <w:tcPr>
            <w:tcW w:w="1878" w:type="pct"/>
          </w:tcPr>
          <w:p w14:paraId="2F3DBECD" w14:textId="2E8E14C6" w:rsidR="00C42B3A" w:rsidRPr="00C42B3A" w:rsidRDefault="00C42B3A" w:rsidP="00D81B4D">
            <w:pPr>
              <w:pStyle w:val="Ttulo4"/>
              <w:outlineLvl w:val="3"/>
              <w:rPr>
                <w:rFonts w:ascii="Calibri" w:hAnsi="Calibri" w:cs="Calibri"/>
                <w:b/>
                <w:i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 w:val="0"/>
                <w:color w:val="auto"/>
                <w:sz w:val="22"/>
                <w:szCs w:val="22"/>
              </w:rPr>
              <w:t>Irapuan Gloria Junior</w:t>
            </w:r>
          </w:p>
        </w:tc>
        <w:tc>
          <w:tcPr>
            <w:tcW w:w="1378" w:type="pct"/>
          </w:tcPr>
          <w:p w14:paraId="6ECD79E3" w14:textId="09FF086B" w:rsidR="00C42B3A" w:rsidRPr="00C42B3A" w:rsidRDefault="00C42B3A" w:rsidP="005842D5">
            <w:pPr>
              <w:rPr>
                <w:rFonts w:ascii="Verdana" w:hAnsi="Verdana"/>
                <w:color w:val="auto"/>
              </w:rPr>
            </w:pPr>
            <w:r w:rsidRPr="00C42B3A">
              <w:rPr>
                <w:rFonts w:ascii="Verdana" w:hAnsi="Verdana"/>
                <w:color w:val="auto"/>
              </w:rPr>
              <w:t>Não</w:t>
            </w:r>
          </w:p>
        </w:tc>
        <w:tc>
          <w:tcPr>
            <w:tcW w:w="1743" w:type="pct"/>
          </w:tcPr>
          <w:p w14:paraId="5BC9FB3D" w14:textId="117F7BF9" w:rsidR="00C42B3A" w:rsidRPr="00C42B3A" w:rsidRDefault="0026024F" w:rsidP="0026024F">
            <w:pPr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Consultor</w:t>
            </w:r>
          </w:p>
        </w:tc>
      </w:tr>
      <w:tr w:rsidR="00C42B3A" w:rsidRPr="000E7F39" w14:paraId="12E48C98" w14:textId="77777777" w:rsidTr="0026024F">
        <w:trPr>
          <w:trHeight w:val="633"/>
        </w:trPr>
        <w:tc>
          <w:tcPr>
            <w:tcW w:w="1878" w:type="pct"/>
          </w:tcPr>
          <w:p w14:paraId="622F557D" w14:textId="7FBF9BEC" w:rsidR="00C42B3A" w:rsidRDefault="00C42B3A" w:rsidP="00D81B4D">
            <w:pPr>
              <w:pStyle w:val="Ttulo4"/>
              <w:outlineLvl w:val="3"/>
              <w:rPr>
                <w:rFonts w:ascii="Calibri" w:hAnsi="Calibri" w:cs="Calibri"/>
                <w:b/>
                <w:i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 w:val="0"/>
                <w:color w:val="auto"/>
                <w:sz w:val="22"/>
                <w:szCs w:val="22"/>
              </w:rPr>
              <w:t>Carlos Roberto Paviotti</w:t>
            </w:r>
          </w:p>
        </w:tc>
        <w:tc>
          <w:tcPr>
            <w:tcW w:w="1378" w:type="pct"/>
          </w:tcPr>
          <w:p w14:paraId="4CEF9365" w14:textId="59BDBC08" w:rsidR="00C42B3A" w:rsidRPr="00C42B3A" w:rsidRDefault="00C42B3A" w:rsidP="005842D5">
            <w:pPr>
              <w:rPr>
                <w:rFonts w:ascii="Verdana" w:hAnsi="Verdana"/>
                <w:color w:val="auto"/>
              </w:rPr>
            </w:pPr>
            <w:r w:rsidRPr="00C42B3A">
              <w:rPr>
                <w:rFonts w:ascii="Verdana" w:hAnsi="Verdana"/>
                <w:color w:val="auto"/>
              </w:rPr>
              <w:t>Não</w:t>
            </w:r>
          </w:p>
        </w:tc>
        <w:tc>
          <w:tcPr>
            <w:tcW w:w="1743" w:type="pct"/>
          </w:tcPr>
          <w:p w14:paraId="1DF6749E" w14:textId="1E50F718" w:rsidR="00C42B3A" w:rsidRPr="00C42B3A" w:rsidRDefault="0026024F" w:rsidP="0026024F">
            <w:pPr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Consultor</w:t>
            </w:r>
          </w:p>
        </w:tc>
      </w:tr>
      <w:tr w:rsidR="00C42B3A" w:rsidRPr="000E7F39" w14:paraId="67E213D4" w14:textId="77777777" w:rsidTr="0026024F">
        <w:trPr>
          <w:trHeight w:val="633"/>
        </w:trPr>
        <w:tc>
          <w:tcPr>
            <w:tcW w:w="1878" w:type="pct"/>
          </w:tcPr>
          <w:p w14:paraId="7D925301" w14:textId="7F0114A1" w:rsidR="00C42B3A" w:rsidRDefault="00C17E92" w:rsidP="00D81B4D">
            <w:pPr>
              <w:pStyle w:val="Ttulo4"/>
              <w:outlineLvl w:val="3"/>
              <w:rPr>
                <w:rFonts w:ascii="Calibri" w:hAnsi="Calibri" w:cs="Calibri"/>
                <w:b/>
                <w:i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 w:val="0"/>
                <w:color w:val="auto"/>
                <w:sz w:val="22"/>
                <w:szCs w:val="22"/>
              </w:rPr>
              <w:t>Vitor Brandi Junior</w:t>
            </w:r>
          </w:p>
        </w:tc>
        <w:tc>
          <w:tcPr>
            <w:tcW w:w="1378" w:type="pct"/>
          </w:tcPr>
          <w:p w14:paraId="7187591A" w14:textId="63DB114C" w:rsidR="00C42B3A" w:rsidRPr="00C42B3A" w:rsidRDefault="00C42B3A" w:rsidP="005842D5">
            <w:pPr>
              <w:rPr>
                <w:rFonts w:ascii="Verdana" w:hAnsi="Verdana"/>
                <w:color w:val="auto"/>
              </w:rPr>
            </w:pPr>
            <w:r w:rsidRPr="00C42B3A">
              <w:rPr>
                <w:rFonts w:ascii="Verdana" w:hAnsi="Verdana"/>
                <w:color w:val="auto"/>
              </w:rPr>
              <w:t>Não</w:t>
            </w:r>
          </w:p>
        </w:tc>
        <w:tc>
          <w:tcPr>
            <w:tcW w:w="1743" w:type="pct"/>
          </w:tcPr>
          <w:p w14:paraId="70723181" w14:textId="35C11DA7" w:rsidR="00C42B3A" w:rsidRPr="00C42B3A" w:rsidRDefault="0026024F" w:rsidP="005842D5">
            <w:pPr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Consultor</w:t>
            </w:r>
          </w:p>
        </w:tc>
      </w:tr>
      <w:tr w:rsidR="00D27069" w:rsidRPr="000E7F39" w14:paraId="15E8C050" w14:textId="77777777" w:rsidTr="0026024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tcW w:w="1878" w:type="pct"/>
          </w:tcPr>
          <w:p w14:paraId="513316EB" w14:textId="66C7D1F6" w:rsidR="00D27069" w:rsidRDefault="0026024F" w:rsidP="00C17E92">
            <w:pPr>
              <w:pStyle w:val="Ttulo4"/>
              <w:outlineLvl w:val="3"/>
              <w:rPr>
                <w:rFonts w:ascii="Calibri" w:hAnsi="Calibri" w:cs="Calibri"/>
                <w:b/>
                <w:i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 w:val="0"/>
                <w:color w:val="auto"/>
                <w:sz w:val="22"/>
                <w:szCs w:val="22"/>
              </w:rPr>
              <w:t>Análise e Desenvolvimento de Sistema</w:t>
            </w:r>
          </w:p>
        </w:tc>
        <w:tc>
          <w:tcPr>
            <w:tcW w:w="1378" w:type="pct"/>
          </w:tcPr>
          <w:p w14:paraId="30031A27" w14:textId="76AA648E" w:rsidR="00D27069" w:rsidRPr="00C42B3A" w:rsidRDefault="00D27069" w:rsidP="00C17E92">
            <w:pPr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Não</w:t>
            </w:r>
          </w:p>
        </w:tc>
        <w:tc>
          <w:tcPr>
            <w:tcW w:w="1743" w:type="pct"/>
          </w:tcPr>
          <w:p w14:paraId="020F0969" w14:textId="298D70EC" w:rsidR="00D27069" w:rsidRPr="00C42B3A" w:rsidRDefault="00D27069" w:rsidP="00C17E92">
            <w:pPr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Beneficiário</w:t>
            </w:r>
          </w:p>
        </w:tc>
      </w:tr>
    </w:tbl>
    <w:p w14:paraId="7D1C994A" w14:textId="77777777" w:rsidR="002914D7" w:rsidRPr="000E7F39" w:rsidRDefault="002914D7" w:rsidP="00672A24">
      <w:pPr>
        <w:pStyle w:val="ttulo10"/>
        <w:pBdr>
          <w:top w:val="single" w:sz="4" w:space="4" w:color="6C6734" w:themeColor="accent5" w:themeShade="80"/>
          <w:left w:val="single" w:sz="4" w:space="6" w:color="6C6734" w:themeColor="accent5" w:themeShade="80"/>
          <w:bottom w:val="single" w:sz="4" w:space="4" w:color="6C6734" w:themeColor="accent5" w:themeShade="80"/>
          <w:right w:val="single" w:sz="4" w:space="6" w:color="6C6734" w:themeColor="accent5" w:themeShade="80"/>
        </w:pBdr>
        <w:shd w:val="clear" w:color="auto" w:fill="336600"/>
        <w:ind w:left="-1418"/>
        <w:rPr>
          <w:rFonts w:ascii="Verdana" w:hAnsi="Verdana"/>
          <w:caps w:val="0"/>
          <w:sz w:val="28"/>
          <w:szCs w:val="28"/>
        </w:rPr>
      </w:pPr>
      <w:r w:rsidRPr="000E7F39">
        <w:rPr>
          <w:rFonts w:ascii="Verdana" w:hAnsi="Verdana"/>
          <w:caps w:val="0"/>
          <w:sz w:val="28"/>
          <w:szCs w:val="28"/>
        </w:rPr>
        <w:t>Equipe do Projeto</w:t>
      </w:r>
    </w:p>
    <w:p w14:paraId="4D319E39" w14:textId="71144A09" w:rsidR="002914D7" w:rsidRPr="000E7F39" w:rsidRDefault="002914D7" w:rsidP="000E7F39">
      <w:pPr>
        <w:pStyle w:val="Descrio"/>
        <w:ind w:left="-1134"/>
        <w:rPr>
          <w:rFonts w:ascii="Verdana" w:hAnsi="Verdana"/>
          <w:lang w:val="pt-BR"/>
        </w:rPr>
      </w:pPr>
    </w:p>
    <w:tbl>
      <w:tblPr>
        <w:tblStyle w:val="Tabelacomgrade"/>
        <w:tblW w:w="5455" w:type="pct"/>
        <w:tblInd w:w="-1423" w:type="dxa"/>
        <w:tblLook w:val="04E0" w:firstRow="1" w:lastRow="1" w:firstColumn="1" w:lastColumn="0" w:noHBand="0" w:noVBand="1"/>
        <w:tblDescription w:val="Project snapshot"/>
      </w:tblPr>
      <w:tblGrid>
        <w:gridCol w:w="4530"/>
        <w:gridCol w:w="4401"/>
      </w:tblGrid>
      <w:tr w:rsidR="002914D7" w:rsidRPr="000E7F39" w14:paraId="7F1FA64C" w14:textId="77777777" w:rsidTr="00C17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36" w:type="pct"/>
          </w:tcPr>
          <w:p w14:paraId="038FD1BE" w14:textId="77777777" w:rsidR="002914D7" w:rsidRPr="00BB47AB" w:rsidRDefault="002914D7" w:rsidP="005842D5">
            <w:pPr>
              <w:rPr>
                <w:rFonts w:ascii="Verdana" w:hAnsi="Verdana"/>
              </w:rPr>
            </w:pPr>
            <w:r w:rsidRPr="00BB47AB">
              <w:rPr>
                <w:rFonts w:ascii="Verdana" w:hAnsi="Verdana"/>
              </w:rPr>
              <w:t>Nome</w:t>
            </w:r>
          </w:p>
        </w:tc>
        <w:tc>
          <w:tcPr>
            <w:tcW w:w="2464" w:type="pct"/>
          </w:tcPr>
          <w:p w14:paraId="3F6E221E" w14:textId="77777777" w:rsidR="002914D7" w:rsidRPr="00B375B7" w:rsidRDefault="002914D7" w:rsidP="005842D5">
            <w:pPr>
              <w:jc w:val="center"/>
              <w:rPr>
                <w:rFonts w:ascii="Verdana" w:hAnsi="Verdana"/>
                <w:color w:val="auto"/>
              </w:rPr>
            </w:pPr>
            <w:r w:rsidRPr="00B375B7">
              <w:rPr>
                <w:rFonts w:ascii="Verdana" w:hAnsi="Verdana"/>
                <w:color w:val="auto"/>
              </w:rPr>
              <w:t>Papel desempenhado</w:t>
            </w:r>
          </w:p>
        </w:tc>
      </w:tr>
      <w:tr w:rsidR="002914D7" w:rsidRPr="000E7F39" w14:paraId="1FBA5FB6" w14:textId="77777777" w:rsidTr="00C17E92">
        <w:tc>
          <w:tcPr>
            <w:tcW w:w="2536" w:type="pct"/>
            <w:shd w:val="clear" w:color="auto" w:fill="FFFFFF" w:themeFill="background1"/>
          </w:tcPr>
          <w:p w14:paraId="7C3BA3CC" w14:textId="6ACE89F7" w:rsidR="00BB47AB" w:rsidRPr="00BB47AB" w:rsidRDefault="00BB47AB" w:rsidP="00BB47AB">
            <w:pPr>
              <w:rPr>
                <w:rFonts w:ascii="Calibri" w:hAnsi="Calibri" w:cs="Calibri"/>
                <w:b/>
                <w:bCs/>
                <w:caps/>
                <w:color w:val="auto"/>
                <w:sz w:val="24"/>
                <w:szCs w:val="24"/>
                <w:shd w:val="clear" w:color="auto" w:fill="DDDDDD"/>
              </w:rPr>
            </w:pPr>
            <w:r>
              <w:rPr>
                <w:rFonts w:ascii="Calibri" w:hAnsi="Calibri" w:cs="Calibri"/>
                <w:b/>
                <w:bCs/>
                <w:caps/>
                <w:color w:val="auto"/>
                <w:sz w:val="24"/>
                <w:szCs w:val="24"/>
                <w:shd w:val="clear" w:color="auto" w:fill="DDDDDD"/>
              </w:rPr>
              <w:t>FELIPE aURELIO DE SOUZA</w:t>
            </w:r>
          </w:p>
        </w:tc>
        <w:tc>
          <w:tcPr>
            <w:tcW w:w="2464" w:type="pct"/>
          </w:tcPr>
          <w:p w14:paraId="1707C26C" w14:textId="7C83D761" w:rsidR="002914D7" w:rsidRPr="00B375B7" w:rsidRDefault="00052CF8" w:rsidP="005842D5">
            <w:pPr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B375B7">
              <w:rPr>
                <w:rFonts w:ascii="Calibri" w:eastAsia="Times" w:hAnsi="Calibri" w:cs="Calibri"/>
                <w:color w:val="auto"/>
                <w:sz w:val="24"/>
                <w:szCs w:val="24"/>
                <w:lang w:eastAsia="pt-BR"/>
              </w:rPr>
              <w:t>Gerente de Projeto/Analista</w:t>
            </w:r>
            <w:r w:rsidR="00500379">
              <w:rPr>
                <w:rFonts w:ascii="Calibri" w:eastAsia="Times" w:hAnsi="Calibri" w:cs="Calibri"/>
                <w:color w:val="auto"/>
                <w:sz w:val="24"/>
                <w:szCs w:val="24"/>
                <w:lang w:eastAsia="pt-BR"/>
              </w:rPr>
              <w:t xml:space="preserve"> de Sistemas</w:t>
            </w:r>
          </w:p>
        </w:tc>
      </w:tr>
      <w:tr w:rsidR="00052CF8" w:rsidRPr="000E7F39" w14:paraId="67CDA5B4" w14:textId="77777777" w:rsidTr="00C17E92">
        <w:tc>
          <w:tcPr>
            <w:tcW w:w="2536" w:type="pct"/>
            <w:shd w:val="clear" w:color="auto" w:fill="FFFFFF" w:themeFill="background1"/>
          </w:tcPr>
          <w:p w14:paraId="6EB5FF9C" w14:textId="70A769E1" w:rsidR="00052CF8" w:rsidRPr="00BB47AB" w:rsidRDefault="00052CF8" w:rsidP="005842D5">
            <w:pPr>
              <w:rPr>
                <w:rFonts w:ascii="Calibri" w:hAnsi="Calibri" w:cs="Calibri"/>
                <w:b/>
                <w:bCs/>
                <w:caps/>
                <w:color w:val="555555"/>
                <w:sz w:val="24"/>
                <w:szCs w:val="24"/>
                <w:shd w:val="clear" w:color="auto" w:fill="DDDDDD"/>
              </w:rPr>
            </w:pPr>
            <w:r w:rsidRPr="00BB47AB">
              <w:rPr>
                <w:rFonts w:ascii="Calibri" w:hAnsi="Calibri" w:cs="Calibri"/>
                <w:b/>
                <w:bCs/>
                <w:caps/>
                <w:color w:val="auto"/>
                <w:sz w:val="24"/>
                <w:szCs w:val="24"/>
                <w:shd w:val="clear" w:color="auto" w:fill="DDDDDD"/>
              </w:rPr>
              <w:t>ISABELLA APARECIDA VERONEIS</w:t>
            </w:r>
          </w:p>
        </w:tc>
        <w:tc>
          <w:tcPr>
            <w:tcW w:w="2464" w:type="pct"/>
          </w:tcPr>
          <w:p w14:paraId="571BFD34" w14:textId="10848FF6" w:rsidR="00052CF8" w:rsidRPr="00B375B7" w:rsidRDefault="00500379" w:rsidP="005842D5">
            <w:pPr>
              <w:rPr>
                <w:rFonts w:ascii="Calibri" w:eastAsia="Times" w:hAnsi="Calibri" w:cs="Calibri"/>
                <w:color w:val="auto"/>
                <w:sz w:val="24"/>
                <w:szCs w:val="24"/>
                <w:lang w:eastAsia="pt-BR"/>
              </w:rPr>
            </w:pPr>
            <w:r>
              <w:rPr>
                <w:rFonts w:ascii="Calibri" w:eastAsia="Times" w:hAnsi="Calibri" w:cs="Calibri"/>
                <w:color w:val="auto"/>
                <w:sz w:val="24"/>
                <w:szCs w:val="24"/>
                <w:lang w:eastAsia="pt-BR"/>
              </w:rPr>
              <w:t>Administrador de Banco de Dados</w:t>
            </w:r>
          </w:p>
        </w:tc>
      </w:tr>
      <w:tr w:rsidR="002914D7" w:rsidRPr="000E7F39" w14:paraId="032DC345" w14:textId="77777777" w:rsidTr="00C17E92">
        <w:tc>
          <w:tcPr>
            <w:tcW w:w="2536" w:type="pct"/>
            <w:shd w:val="clear" w:color="auto" w:fill="FFFFFF" w:themeFill="background1"/>
          </w:tcPr>
          <w:p w14:paraId="4BF67E9E" w14:textId="66562229" w:rsidR="002914D7" w:rsidRPr="00BB47AB" w:rsidRDefault="00052CF8" w:rsidP="005842D5">
            <w:pPr>
              <w:rPr>
                <w:rFonts w:ascii="Calibri" w:hAnsi="Calibri" w:cs="Calibri"/>
                <w:sz w:val="24"/>
                <w:szCs w:val="24"/>
              </w:rPr>
            </w:pPr>
            <w:r w:rsidRPr="00BB47AB">
              <w:rPr>
                <w:rFonts w:ascii="Calibri" w:hAnsi="Calibri" w:cs="Calibri"/>
                <w:b/>
                <w:bCs/>
                <w:caps/>
                <w:color w:val="auto"/>
                <w:sz w:val="24"/>
                <w:szCs w:val="24"/>
                <w:shd w:val="clear" w:color="auto" w:fill="DDDDDD"/>
              </w:rPr>
              <w:t>VICTOR BACEGA FARIA</w:t>
            </w:r>
          </w:p>
        </w:tc>
        <w:tc>
          <w:tcPr>
            <w:tcW w:w="2464" w:type="pct"/>
          </w:tcPr>
          <w:p w14:paraId="4A644166" w14:textId="703078F5" w:rsidR="002914D7" w:rsidRPr="00B375B7" w:rsidRDefault="00D81B4D" w:rsidP="00500379">
            <w:pPr>
              <w:rPr>
                <w:rFonts w:ascii="Verdana" w:hAnsi="Verdana"/>
                <w:color w:val="auto"/>
              </w:rPr>
            </w:pPr>
            <w:r w:rsidRPr="00B375B7">
              <w:rPr>
                <w:rFonts w:ascii="Verdana" w:hAnsi="Verdana"/>
                <w:color w:val="auto"/>
              </w:rPr>
              <w:t>D</w:t>
            </w:r>
            <w:r w:rsidR="00500379">
              <w:rPr>
                <w:rFonts w:ascii="Verdana" w:hAnsi="Verdana"/>
                <w:color w:val="auto"/>
              </w:rPr>
              <w:t>esenvolvedor</w:t>
            </w:r>
          </w:p>
        </w:tc>
      </w:tr>
      <w:tr w:rsidR="002914D7" w:rsidRPr="000E7F39" w14:paraId="1E261334" w14:textId="77777777" w:rsidTr="00C17E92">
        <w:tc>
          <w:tcPr>
            <w:tcW w:w="2536" w:type="pct"/>
            <w:shd w:val="clear" w:color="auto" w:fill="FFFFFF" w:themeFill="background1"/>
          </w:tcPr>
          <w:p w14:paraId="0DA8E00C" w14:textId="276D2AB4" w:rsidR="002914D7" w:rsidRPr="00BB47AB" w:rsidRDefault="00052CF8" w:rsidP="005842D5">
            <w:pPr>
              <w:rPr>
                <w:rFonts w:ascii="Calibri" w:hAnsi="Calibri" w:cs="Calibri"/>
                <w:sz w:val="24"/>
                <w:szCs w:val="24"/>
              </w:rPr>
            </w:pPr>
            <w:r w:rsidRPr="00BB47AB">
              <w:rPr>
                <w:rFonts w:ascii="Calibri" w:hAnsi="Calibri" w:cs="Calibri"/>
                <w:b/>
                <w:bCs/>
                <w:caps/>
                <w:color w:val="auto"/>
                <w:sz w:val="24"/>
                <w:szCs w:val="24"/>
                <w:shd w:val="clear" w:color="auto" w:fill="DDDDDD"/>
              </w:rPr>
              <w:t>Maycon Alexandre Ballesteiro de Araújo da Cruz</w:t>
            </w:r>
          </w:p>
        </w:tc>
        <w:tc>
          <w:tcPr>
            <w:tcW w:w="2464" w:type="pct"/>
          </w:tcPr>
          <w:p w14:paraId="22A7E5C2" w14:textId="05A3D8B8" w:rsidR="002914D7" w:rsidRPr="00B375B7" w:rsidRDefault="00500379" w:rsidP="005842D5">
            <w:pPr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Analista de Sistemas</w:t>
            </w:r>
          </w:p>
        </w:tc>
      </w:tr>
      <w:tr w:rsidR="002914D7" w:rsidRPr="000E7F39" w14:paraId="6C57CACE" w14:textId="77777777" w:rsidTr="00C17E92">
        <w:tc>
          <w:tcPr>
            <w:tcW w:w="2536" w:type="pct"/>
            <w:shd w:val="clear" w:color="auto" w:fill="FFFFFF" w:themeFill="background1"/>
          </w:tcPr>
          <w:p w14:paraId="35BB6F8F" w14:textId="1B37205F" w:rsidR="002914D7" w:rsidRPr="00BB47AB" w:rsidRDefault="00052CF8" w:rsidP="005842D5">
            <w:pPr>
              <w:rPr>
                <w:rFonts w:ascii="Calibri" w:hAnsi="Calibri" w:cs="Calibri"/>
                <w:sz w:val="24"/>
                <w:szCs w:val="24"/>
              </w:rPr>
            </w:pPr>
            <w:r w:rsidRPr="00BB47AB">
              <w:rPr>
                <w:rFonts w:ascii="Calibri" w:hAnsi="Calibri" w:cs="Calibri"/>
                <w:b/>
                <w:bCs/>
                <w:caps/>
                <w:color w:val="auto"/>
                <w:sz w:val="24"/>
                <w:szCs w:val="24"/>
                <w:shd w:val="clear" w:color="auto" w:fill="DDDDDD"/>
              </w:rPr>
              <w:t>LUCAS MARQUES TURCO</w:t>
            </w:r>
          </w:p>
        </w:tc>
        <w:tc>
          <w:tcPr>
            <w:tcW w:w="2464" w:type="pct"/>
          </w:tcPr>
          <w:p w14:paraId="72B3873B" w14:textId="28BB7D15" w:rsidR="002914D7" w:rsidRPr="00B375B7" w:rsidRDefault="00D81B4D" w:rsidP="005842D5">
            <w:pPr>
              <w:rPr>
                <w:rFonts w:ascii="Verdana" w:hAnsi="Verdana"/>
                <w:color w:val="auto"/>
              </w:rPr>
            </w:pPr>
            <w:r w:rsidRPr="00B375B7">
              <w:rPr>
                <w:rFonts w:ascii="Verdana" w:hAnsi="Verdana"/>
                <w:color w:val="auto"/>
              </w:rPr>
              <w:t>Analist</w:t>
            </w:r>
            <w:r w:rsidR="00500379">
              <w:rPr>
                <w:rFonts w:ascii="Verdana" w:hAnsi="Verdana"/>
                <w:color w:val="auto"/>
              </w:rPr>
              <w:t>a de Sistemas</w:t>
            </w:r>
          </w:p>
        </w:tc>
      </w:tr>
      <w:tr w:rsidR="002914D7" w:rsidRPr="000E7F39" w14:paraId="62CAAA23" w14:textId="77777777" w:rsidTr="00C17E9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536" w:type="pct"/>
            <w:shd w:val="clear" w:color="auto" w:fill="FFFFFF" w:themeFill="background1"/>
          </w:tcPr>
          <w:p w14:paraId="7F0C4215" w14:textId="7F24CC97" w:rsidR="002914D7" w:rsidRPr="00BB47AB" w:rsidRDefault="00BB47AB" w:rsidP="005842D5">
            <w:pPr>
              <w:rPr>
                <w:rFonts w:ascii="Calibri" w:hAnsi="Calibri" w:cs="Calibri"/>
                <w:sz w:val="24"/>
                <w:szCs w:val="24"/>
              </w:rPr>
            </w:pPr>
            <w:r w:rsidRPr="00BB47AB">
              <w:rPr>
                <w:rFonts w:ascii="Calibri" w:hAnsi="Calibri" w:cs="Calibri"/>
                <w:b/>
                <w:bCs/>
                <w:caps/>
                <w:color w:val="auto"/>
                <w:sz w:val="24"/>
                <w:szCs w:val="24"/>
                <w:shd w:val="clear" w:color="auto" w:fill="DDDDDD"/>
              </w:rPr>
              <w:lastRenderedPageBreak/>
              <w:t>MARCOS ROBERTO FIGUEIRA</w:t>
            </w:r>
          </w:p>
        </w:tc>
        <w:tc>
          <w:tcPr>
            <w:tcW w:w="2464" w:type="pct"/>
          </w:tcPr>
          <w:p w14:paraId="14502C92" w14:textId="50B19148" w:rsidR="002914D7" w:rsidRPr="00B375B7" w:rsidRDefault="00500379" w:rsidP="005842D5">
            <w:pPr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Engenheiro de Software</w:t>
            </w:r>
          </w:p>
        </w:tc>
      </w:tr>
    </w:tbl>
    <w:p w14:paraId="7F090849" w14:textId="44F720C5" w:rsidR="00332DCB" w:rsidRDefault="002914D7" w:rsidP="00332DCB">
      <w:pPr>
        <w:pStyle w:val="ttulo10"/>
        <w:pBdr>
          <w:top w:val="single" w:sz="4" w:space="4" w:color="6C6734" w:themeColor="accent5" w:themeShade="80"/>
          <w:left w:val="single" w:sz="4" w:space="6" w:color="6C6734" w:themeColor="accent5" w:themeShade="80"/>
          <w:bottom w:val="single" w:sz="4" w:space="4" w:color="6C6734" w:themeColor="accent5" w:themeShade="80"/>
          <w:right w:val="single" w:sz="4" w:space="6" w:color="6C6734" w:themeColor="accent5" w:themeShade="80"/>
        </w:pBdr>
        <w:shd w:val="clear" w:color="auto" w:fill="336600"/>
        <w:ind w:left="-1418"/>
        <w:rPr>
          <w:rFonts w:ascii="Verdana" w:hAnsi="Verdana"/>
          <w:caps w:val="0"/>
          <w:sz w:val="28"/>
          <w:szCs w:val="28"/>
        </w:rPr>
      </w:pPr>
      <w:r w:rsidRPr="000E7F39">
        <w:rPr>
          <w:rFonts w:ascii="Verdana" w:hAnsi="Verdana"/>
          <w:caps w:val="0"/>
          <w:sz w:val="28"/>
          <w:szCs w:val="28"/>
        </w:rPr>
        <w:t>Premissas</w:t>
      </w:r>
    </w:p>
    <w:p w14:paraId="43404801" w14:textId="10416129" w:rsidR="00332DCB" w:rsidRPr="00332DCB" w:rsidRDefault="00332DCB" w:rsidP="00332DCB">
      <w:pPr>
        <w:rPr>
          <w:rFonts w:ascii="Verdana" w:hAnsi="Verdana"/>
          <w:color w:val="0D0D0D" w:themeColor="text1" w:themeTint="F2"/>
          <w:lang w:eastAsia="pt-BR"/>
        </w:rPr>
      </w:pPr>
      <w:r w:rsidRPr="00332DCB">
        <w:rPr>
          <w:rFonts w:ascii="Verdana" w:hAnsi="Verdana"/>
          <w:color w:val="0D0D0D" w:themeColor="text1" w:themeTint="F2"/>
          <w:lang w:eastAsia="pt-BR"/>
        </w:rPr>
        <w:t>Os principais fundamentos lógicos do projeto envolvem o conhecimento dos alunos em C# e SQL. Visando a capacitação da equipe envolvida, distribuindo os objetivos prévios nas conjuntas especialidades.</w:t>
      </w:r>
    </w:p>
    <w:p w14:paraId="57B10699" w14:textId="77777777" w:rsidR="00332DCB" w:rsidRPr="00332DCB" w:rsidRDefault="00332DCB" w:rsidP="00332DCB">
      <w:pPr>
        <w:rPr>
          <w:lang w:eastAsia="pt-BR"/>
        </w:rPr>
      </w:pPr>
    </w:p>
    <w:p w14:paraId="55391EA9" w14:textId="6998BBB0" w:rsidR="002914D7" w:rsidRDefault="002914D7" w:rsidP="00672A24">
      <w:pPr>
        <w:pStyle w:val="ttulo10"/>
        <w:pBdr>
          <w:top w:val="single" w:sz="4" w:space="4" w:color="6C6734" w:themeColor="accent5" w:themeShade="80"/>
          <w:left w:val="single" w:sz="4" w:space="6" w:color="6C6734" w:themeColor="accent5" w:themeShade="80"/>
          <w:bottom w:val="single" w:sz="4" w:space="4" w:color="6C6734" w:themeColor="accent5" w:themeShade="80"/>
          <w:right w:val="single" w:sz="4" w:space="6" w:color="6C6734" w:themeColor="accent5" w:themeShade="80"/>
        </w:pBdr>
        <w:shd w:val="clear" w:color="auto" w:fill="336600"/>
        <w:ind w:left="-1418"/>
        <w:rPr>
          <w:rFonts w:ascii="Verdana" w:hAnsi="Verdana"/>
          <w:caps w:val="0"/>
          <w:sz w:val="28"/>
          <w:szCs w:val="28"/>
        </w:rPr>
      </w:pPr>
      <w:r w:rsidRPr="000E7F39">
        <w:rPr>
          <w:rFonts w:ascii="Verdana" w:hAnsi="Verdana"/>
          <w:caps w:val="0"/>
          <w:sz w:val="28"/>
          <w:szCs w:val="28"/>
        </w:rPr>
        <w:t>Restrições</w:t>
      </w:r>
    </w:p>
    <w:p w14:paraId="195319F7" w14:textId="53389BC0" w:rsidR="002914D7" w:rsidRPr="00332DCB" w:rsidRDefault="00332DCB" w:rsidP="00332DCB">
      <w:pPr>
        <w:rPr>
          <w:rFonts w:ascii="Verdana" w:hAnsi="Verdana"/>
          <w:color w:val="0D0D0D" w:themeColor="text1" w:themeTint="F2"/>
        </w:rPr>
      </w:pPr>
      <w:r w:rsidRPr="00332DCB">
        <w:rPr>
          <w:rFonts w:ascii="Verdana" w:hAnsi="Verdana"/>
          <w:color w:val="0D0D0D" w:themeColor="text1" w:themeTint="F2"/>
          <w:lang w:eastAsia="pt-BR"/>
        </w:rPr>
        <w:t>O cliente não exigiu nenhuma restrição.</w:t>
      </w:r>
    </w:p>
    <w:p w14:paraId="7D8CEC1F" w14:textId="5F8A0F03" w:rsidR="000E270C" w:rsidRPr="00332DCB" w:rsidRDefault="00332DCB" w:rsidP="00332DCB">
      <w:pPr>
        <w:pStyle w:val="ttulo10"/>
        <w:pBdr>
          <w:top w:val="single" w:sz="4" w:space="4" w:color="6C6734" w:themeColor="accent5" w:themeShade="80"/>
          <w:left w:val="single" w:sz="4" w:space="6" w:color="6C6734" w:themeColor="accent5" w:themeShade="80"/>
          <w:bottom w:val="single" w:sz="4" w:space="4" w:color="6C6734" w:themeColor="accent5" w:themeShade="80"/>
          <w:right w:val="single" w:sz="4" w:space="6" w:color="6C6734" w:themeColor="accent5" w:themeShade="80"/>
        </w:pBdr>
        <w:shd w:val="clear" w:color="auto" w:fill="336600"/>
        <w:ind w:left="-1418"/>
        <w:rPr>
          <w:rFonts w:ascii="Verdana" w:hAnsi="Verdana"/>
          <w:caps w:val="0"/>
          <w:sz w:val="28"/>
          <w:szCs w:val="28"/>
        </w:rPr>
      </w:pPr>
      <w:r>
        <w:rPr>
          <w:rFonts w:ascii="Verdana" w:hAnsi="Verdana"/>
          <w:caps w:val="0"/>
          <w:sz w:val="28"/>
          <w:szCs w:val="28"/>
        </w:rPr>
        <w:t>Riscos</w:t>
      </w:r>
    </w:p>
    <w:p w14:paraId="3F8DF37F" w14:textId="77777777" w:rsidR="000E270C" w:rsidRDefault="000E270C" w:rsidP="000E270C">
      <w:pPr>
        <w:pStyle w:val="Descrio"/>
        <w:ind w:left="22"/>
        <w:rPr>
          <w:rFonts w:ascii="Verdana" w:hAnsi="Verdana"/>
          <w:sz w:val="20"/>
          <w:lang w:val="pt-BR"/>
        </w:rPr>
      </w:pPr>
    </w:p>
    <w:p w14:paraId="76A4A1CA" w14:textId="224B587A" w:rsidR="001E2304" w:rsidRPr="001E2304" w:rsidRDefault="001E2304" w:rsidP="000E270C">
      <w:pPr>
        <w:pStyle w:val="Descrio"/>
        <w:ind w:left="22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 xml:space="preserve"> </w:t>
      </w:r>
    </w:p>
    <w:p w14:paraId="15246FB9" w14:textId="77777777" w:rsidR="002914D7" w:rsidRPr="000E7F39" w:rsidRDefault="00433F88" w:rsidP="00672A24">
      <w:pPr>
        <w:pStyle w:val="ttulo10"/>
        <w:pBdr>
          <w:top w:val="single" w:sz="4" w:space="4" w:color="6C6734" w:themeColor="accent5" w:themeShade="80"/>
          <w:left w:val="single" w:sz="4" w:space="6" w:color="6C6734" w:themeColor="accent5" w:themeShade="80"/>
          <w:bottom w:val="single" w:sz="4" w:space="4" w:color="6C6734" w:themeColor="accent5" w:themeShade="80"/>
          <w:right w:val="single" w:sz="4" w:space="6" w:color="6C6734" w:themeColor="accent5" w:themeShade="80"/>
        </w:pBdr>
        <w:shd w:val="clear" w:color="auto" w:fill="336600"/>
        <w:ind w:left="-1418"/>
        <w:rPr>
          <w:rFonts w:ascii="Verdana" w:hAnsi="Verdana"/>
          <w:caps w:val="0"/>
          <w:sz w:val="28"/>
          <w:szCs w:val="28"/>
        </w:rPr>
      </w:pPr>
      <w:r>
        <w:rPr>
          <w:rFonts w:ascii="Verdana" w:hAnsi="Verdana"/>
          <w:caps w:val="0"/>
          <w:sz w:val="28"/>
          <w:szCs w:val="28"/>
        </w:rPr>
        <w:t>Cronograma m</w:t>
      </w:r>
      <w:r w:rsidR="002914D7" w:rsidRPr="000E7F39">
        <w:rPr>
          <w:rFonts w:ascii="Verdana" w:hAnsi="Verdana"/>
          <w:caps w:val="0"/>
          <w:sz w:val="28"/>
          <w:szCs w:val="28"/>
        </w:rPr>
        <w:t>ac</w:t>
      </w:r>
      <w:r>
        <w:rPr>
          <w:rFonts w:ascii="Verdana" w:hAnsi="Verdana"/>
          <w:caps w:val="0"/>
          <w:sz w:val="28"/>
          <w:szCs w:val="28"/>
        </w:rPr>
        <w:t>r</w:t>
      </w:r>
      <w:r w:rsidR="002914D7" w:rsidRPr="000E7F39">
        <w:rPr>
          <w:rFonts w:ascii="Verdana" w:hAnsi="Verdana"/>
          <w:caps w:val="0"/>
          <w:sz w:val="28"/>
          <w:szCs w:val="28"/>
        </w:rPr>
        <w:t>o</w:t>
      </w:r>
    </w:p>
    <w:p w14:paraId="7530BCEA" w14:textId="77777777" w:rsidR="00450E96" w:rsidRPr="000E7F39" w:rsidRDefault="00450E96" w:rsidP="002914D7">
      <w:pPr>
        <w:rPr>
          <w:rFonts w:ascii="Verdana" w:hAnsi="Verdana"/>
        </w:rPr>
      </w:pPr>
    </w:p>
    <w:tbl>
      <w:tblPr>
        <w:tblStyle w:val="Tabelacomgrade"/>
        <w:tblW w:w="5000" w:type="pct"/>
        <w:tblInd w:w="-1141" w:type="dxa"/>
        <w:tblLook w:val="04E0" w:firstRow="1" w:lastRow="1" w:firstColumn="1" w:lastColumn="0" w:noHBand="0" w:noVBand="1"/>
        <w:tblDescription w:val="Project snapshot"/>
      </w:tblPr>
      <w:tblGrid>
        <w:gridCol w:w="6231"/>
        <w:gridCol w:w="1955"/>
      </w:tblGrid>
      <w:tr w:rsidR="005927CA" w:rsidRPr="000E7F39" w14:paraId="08EAC824" w14:textId="77777777" w:rsidTr="000E7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806" w:type="pct"/>
            <w:shd w:val="clear" w:color="auto" w:fill="F2F2F2" w:themeFill="background1" w:themeFillShade="F2"/>
          </w:tcPr>
          <w:p w14:paraId="639C0867" w14:textId="44A9FD4B" w:rsidR="002914D7" w:rsidRPr="005927CA" w:rsidRDefault="002914D7" w:rsidP="005842D5">
            <w:r w:rsidRPr="005927CA">
              <w:t>Marcos</w:t>
            </w:r>
          </w:p>
        </w:tc>
        <w:tc>
          <w:tcPr>
            <w:tcW w:w="1194" w:type="pct"/>
            <w:shd w:val="clear" w:color="auto" w:fill="F2F2F2" w:themeFill="background1" w:themeFillShade="F2"/>
          </w:tcPr>
          <w:p w14:paraId="73FB409D" w14:textId="77777777" w:rsidR="002914D7" w:rsidRPr="005927CA" w:rsidRDefault="002914D7" w:rsidP="005842D5">
            <w:pPr>
              <w:jc w:val="center"/>
            </w:pPr>
            <w:r w:rsidRPr="005927CA">
              <w:t>Previsão</w:t>
            </w:r>
          </w:p>
        </w:tc>
      </w:tr>
      <w:tr w:rsidR="005927CA" w:rsidRPr="000E7F39" w14:paraId="178BF41E" w14:textId="77777777" w:rsidTr="000E7F39">
        <w:tc>
          <w:tcPr>
            <w:tcW w:w="3806" w:type="pct"/>
          </w:tcPr>
          <w:p w14:paraId="320CBF5B" w14:textId="679B5726" w:rsidR="002914D7" w:rsidRPr="000E7F39" w:rsidRDefault="00450E96" w:rsidP="005842D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Entrevista com Cliente </w:t>
            </w:r>
          </w:p>
        </w:tc>
        <w:sdt>
          <w:sdtPr>
            <w:rPr>
              <w:rFonts w:ascii="Verdana" w:hAnsi="Verdana"/>
            </w:rPr>
            <w:alias w:val="Date"/>
            <w:tag w:val=""/>
            <w:id w:val="-1146580660"/>
            <w:placeholder>
              <w:docPart w:val="47C26CCB34554775987BB1F20F96CB0F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9-08-15T00:00:00Z">
              <w:dateFormat w:val="MM.d.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194" w:type="pct"/>
              </w:tcPr>
              <w:p w14:paraId="2E15DB54" w14:textId="1A2B1942" w:rsidR="002914D7" w:rsidRPr="000E7F39" w:rsidRDefault="00BD4A7C" w:rsidP="00BD4A7C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08.15.2019</w:t>
                </w:r>
              </w:p>
            </w:tc>
          </w:sdtContent>
        </w:sdt>
      </w:tr>
      <w:tr w:rsidR="005927CA" w:rsidRPr="000E7F39" w14:paraId="78B25209" w14:textId="77777777" w:rsidTr="000E7F39">
        <w:tc>
          <w:tcPr>
            <w:tcW w:w="3806" w:type="pct"/>
          </w:tcPr>
          <w:p w14:paraId="6F20EB20" w14:textId="1055D78C" w:rsidR="002914D7" w:rsidRPr="000E7F39" w:rsidRDefault="00450E96" w:rsidP="005842D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Coleta de requisitos</w:t>
            </w:r>
          </w:p>
        </w:tc>
        <w:tc>
          <w:tcPr>
            <w:tcW w:w="1194" w:type="pct"/>
          </w:tcPr>
          <w:p w14:paraId="5CE92EB9" w14:textId="1B19000D" w:rsidR="002914D7" w:rsidRPr="000E7F39" w:rsidRDefault="00BD4A7C" w:rsidP="005842D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08.16.2019</w:t>
            </w:r>
          </w:p>
        </w:tc>
      </w:tr>
      <w:tr w:rsidR="005927CA" w:rsidRPr="000E7F39" w14:paraId="4B6960FB" w14:textId="77777777" w:rsidTr="000E7F39">
        <w:tc>
          <w:tcPr>
            <w:tcW w:w="3806" w:type="pct"/>
          </w:tcPr>
          <w:p w14:paraId="6C021382" w14:textId="409B1FC4" w:rsidR="002914D7" w:rsidRPr="000E7F39" w:rsidRDefault="00450E96" w:rsidP="005842D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Análise dos requisitos coletados</w:t>
            </w:r>
          </w:p>
        </w:tc>
        <w:tc>
          <w:tcPr>
            <w:tcW w:w="1194" w:type="pct"/>
          </w:tcPr>
          <w:p w14:paraId="26B36654" w14:textId="11A0CC8D" w:rsidR="002914D7" w:rsidRPr="000E7F39" w:rsidRDefault="00A352B2" w:rsidP="005842D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08</w:t>
            </w:r>
            <w:r w:rsidR="008B2B8B">
              <w:rPr>
                <w:rFonts w:ascii="Verdana" w:hAnsi="Verdana"/>
              </w:rPr>
              <w:t>.2</w:t>
            </w:r>
            <w:r>
              <w:rPr>
                <w:rFonts w:ascii="Verdana" w:hAnsi="Verdana"/>
              </w:rPr>
              <w:t>2</w:t>
            </w:r>
            <w:r w:rsidR="008B2B8B">
              <w:rPr>
                <w:rFonts w:ascii="Verdana" w:hAnsi="Verdana"/>
              </w:rPr>
              <w:t>.2019</w:t>
            </w:r>
          </w:p>
        </w:tc>
      </w:tr>
      <w:tr w:rsidR="005927CA" w:rsidRPr="000E7F39" w14:paraId="1619FBE5" w14:textId="77777777" w:rsidTr="000E7F39">
        <w:tc>
          <w:tcPr>
            <w:tcW w:w="3806" w:type="pct"/>
          </w:tcPr>
          <w:p w14:paraId="24BA6D6E" w14:textId="5F0AC9F7" w:rsidR="002914D7" w:rsidRPr="000E7F39" w:rsidRDefault="00450E96" w:rsidP="005842D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Modelagem</w:t>
            </w:r>
          </w:p>
        </w:tc>
        <w:tc>
          <w:tcPr>
            <w:tcW w:w="1194" w:type="pct"/>
          </w:tcPr>
          <w:p w14:paraId="1F04CC2F" w14:textId="5382CB8D" w:rsidR="002914D7" w:rsidRPr="000E7F39" w:rsidRDefault="00A352B2" w:rsidP="005842D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09</w:t>
            </w:r>
            <w:r w:rsidR="008B2B8B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>05</w:t>
            </w:r>
            <w:r w:rsidR="008B2B8B">
              <w:rPr>
                <w:rFonts w:ascii="Verdana" w:hAnsi="Verdana"/>
              </w:rPr>
              <w:t>.2019</w:t>
            </w:r>
          </w:p>
        </w:tc>
      </w:tr>
      <w:tr w:rsidR="00450E96" w:rsidRPr="000E7F39" w14:paraId="1D5E46EC" w14:textId="77777777" w:rsidTr="000E7F39">
        <w:tc>
          <w:tcPr>
            <w:tcW w:w="3806" w:type="pct"/>
          </w:tcPr>
          <w:p w14:paraId="050D96AD" w14:textId="09A6C2F0" w:rsidR="00450E96" w:rsidRDefault="00450E96" w:rsidP="005842D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Testes</w:t>
            </w:r>
          </w:p>
        </w:tc>
        <w:tc>
          <w:tcPr>
            <w:tcW w:w="1194" w:type="pct"/>
          </w:tcPr>
          <w:p w14:paraId="755A1ED8" w14:textId="5C651BE0" w:rsidR="00450E96" w:rsidRPr="000E7F39" w:rsidRDefault="00A352B2" w:rsidP="005842D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09</w:t>
            </w:r>
            <w:r w:rsidR="008B2B8B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>12</w:t>
            </w:r>
            <w:r w:rsidR="008B2B8B">
              <w:rPr>
                <w:rFonts w:ascii="Verdana" w:hAnsi="Verdana"/>
              </w:rPr>
              <w:t>.2019</w:t>
            </w:r>
          </w:p>
        </w:tc>
      </w:tr>
      <w:tr w:rsidR="00450E96" w:rsidRPr="000E7F39" w14:paraId="60961731" w14:textId="77777777" w:rsidTr="000E7F39">
        <w:tc>
          <w:tcPr>
            <w:tcW w:w="3806" w:type="pct"/>
          </w:tcPr>
          <w:p w14:paraId="44C3EBF8" w14:textId="24D5BB06" w:rsidR="00450E96" w:rsidRDefault="00450E96" w:rsidP="005842D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Correção de possíveis </w:t>
            </w:r>
            <w:r w:rsidRPr="005F30CD">
              <w:rPr>
                <w:rFonts w:ascii="Verdana" w:hAnsi="Verdana"/>
                <w:i/>
              </w:rPr>
              <w:t>bugs</w:t>
            </w:r>
            <w:r>
              <w:rPr>
                <w:rFonts w:ascii="Verdana" w:hAnsi="Verdana"/>
              </w:rPr>
              <w:t xml:space="preserve"> e/ou erros no projeto</w:t>
            </w:r>
          </w:p>
        </w:tc>
        <w:tc>
          <w:tcPr>
            <w:tcW w:w="1194" w:type="pct"/>
          </w:tcPr>
          <w:p w14:paraId="2B406602" w14:textId="0AB20004" w:rsidR="00450E96" w:rsidRPr="000E7F39" w:rsidRDefault="008B2B8B" w:rsidP="005842D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 w:rsidR="00A352B2">
              <w:rPr>
                <w:rFonts w:ascii="Verdana" w:hAnsi="Verdana"/>
              </w:rPr>
              <w:t>0</w:t>
            </w:r>
            <w:r>
              <w:rPr>
                <w:rFonts w:ascii="Verdana" w:hAnsi="Verdana"/>
              </w:rPr>
              <w:t>.</w:t>
            </w:r>
            <w:r w:rsidR="00A352B2">
              <w:rPr>
                <w:rFonts w:ascii="Verdana" w:hAnsi="Verdana"/>
              </w:rPr>
              <w:t>10</w:t>
            </w:r>
            <w:r>
              <w:rPr>
                <w:rFonts w:ascii="Verdana" w:hAnsi="Verdana"/>
              </w:rPr>
              <w:t>.2019</w:t>
            </w:r>
          </w:p>
        </w:tc>
      </w:tr>
      <w:tr w:rsidR="00E3018B" w:rsidRPr="000E7F39" w14:paraId="0A09DF21" w14:textId="77777777" w:rsidTr="000E7F39">
        <w:tc>
          <w:tcPr>
            <w:tcW w:w="3806" w:type="pct"/>
          </w:tcPr>
          <w:p w14:paraId="1FF8C5C7" w14:textId="5E70F110" w:rsidR="00E3018B" w:rsidRDefault="00E3018B" w:rsidP="005842D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Data de entrega</w:t>
            </w:r>
            <w:r w:rsidR="00EE1306">
              <w:rPr>
                <w:rFonts w:ascii="Verdana" w:hAnsi="Verdana"/>
              </w:rPr>
              <w:t xml:space="preserve"> da documentação</w:t>
            </w:r>
          </w:p>
        </w:tc>
        <w:tc>
          <w:tcPr>
            <w:tcW w:w="1194" w:type="pct"/>
          </w:tcPr>
          <w:p w14:paraId="25C82395" w14:textId="1A08A688" w:rsidR="00E3018B" w:rsidRPr="000E7F39" w:rsidRDefault="008B2B8B" w:rsidP="005842D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11.29.2019</w:t>
            </w:r>
          </w:p>
        </w:tc>
      </w:tr>
      <w:tr w:rsidR="00EE1306" w:rsidRPr="000E7F39" w14:paraId="7DBE665A" w14:textId="77777777" w:rsidTr="000E7F3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806" w:type="pct"/>
          </w:tcPr>
          <w:p w14:paraId="0182F865" w14:textId="1FC8F5B1" w:rsidR="00EE1306" w:rsidRDefault="00EE1306" w:rsidP="005842D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Data </w:t>
            </w:r>
            <w:r w:rsidR="00BD4A7C">
              <w:rPr>
                <w:rFonts w:ascii="Verdana" w:hAnsi="Verdana"/>
              </w:rPr>
              <w:t>de apresentação</w:t>
            </w:r>
          </w:p>
        </w:tc>
        <w:tc>
          <w:tcPr>
            <w:tcW w:w="1194" w:type="pct"/>
          </w:tcPr>
          <w:p w14:paraId="187FE69A" w14:textId="66450629" w:rsidR="00EE1306" w:rsidRDefault="008B2B8B" w:rsidP="008B2B8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12.04.2019</w:t>
            </w:r>
          </w:p>
        </w:tc>
      </w:tr>
    </w:tbl>
    <w:p w14:paraId="5D26F4B5" w14:textId="77777777" w:rsidR="00450E96" w:rsidRPr="003A4755" w:rsidRDefault="00450E96" w:rsidP="003A4755">
      <w:pPr>
        <w:pStyle w:val="Descrio"/>
        <w:ind w:left="-1418"/>
        <w:rPr>
          <w:rFonts w:ascii="Verdana" w:hAnsi="Verdana"/>
          <w:b/>
          <w:bCs/>
          <w:sz w:val="22"/>
          <w:szCs w:val="22"/>
          <w:lang w:val="pt-BR"/>
        </w:rPr>
      </w:pPr>
    </w:p>
    <w:p w14:paraId="36DD54E5" w14:textId="77777777" w:rsidR="00E978F1" w:rsidRPr="000E7F39" w:rsidRDefault="002914D7" w:rsidP="00672A24">
      <w:pPr>
        <w:pStyle w:val="ttulo10"/>
        <w:pBdr>
          <w:top w:val="single" w:sz="4" w:space="4" w:color="6C6734" w:themeColor="accent5" w:themeShade="80"/>
          <w:left w:val="single" w:sz="4" w:space="6" w:color="6C6734" w:themeColor="accent5" w:themeShade="80"/>
          <w:bottom w:val="single" w:sz="4" w:space="4" w:color="6C6734" w:themeColor="accent5" w:themeShade="80"/>
          <w:right w:val="single" w:sz="4" w:space="6" w:color="6C6734" w:themeColor="accent5" w:themeShade="80"/>
        </w:pBdr>
        <w:shd w:val="clear" w:color="auto" w:fill="336600"/>
        <w:ind w:left="-1418"/>
        <w:rPr>
          <w:rFonts w:ascii="Verdana" w:hAnsi="Verdana"/>
          <w:caps w:val="0"/>
          <w:sz w:val="28"/>
          <w:szCs w:val="28"/>
        </w:rPr>
      </w:pPr>
      <w:r w:rsidRPr="000E7F39">
        <w:rPr>
          <w:rFonts w:ascii="Verdana" w:hAnsi="Verdana"/>
          <w:caps w:val="0"/>
          <w:sz w:val="28"/>
          <w:szCs w:val="28"/>
        </w:rPr>
        <w:t>Aprovações</w:t>
      </w:r>
    </w:p>
    <w:tbl>
      <w:tblPr>
        <w:tblW w:w="5000" w:type="pct"/>
        <w:tblInd w:w="-606" w:type="dxa"/>
        <w:tblBorders>
          <w:top w:val="single" w:sz="4" w:space="0" w:color="000000" w:themeColor="text1"/>
          <w:left w:val="single" w:sz="4" w:space="0" w:color="000000" w:themeColor="text1"/>
          <w:bottom w:val="single" w:sz="12" w:space="0" w:color="000000" w:themeColor="text1"/>
          <w:right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summary"/>
      </w:tblPr>
      <w:tblGrid>
        <w:gridCol w:w="3738"/>
        <w:gridCol w:w="1288"/>
        <w:gridCol w:w="3160"/>
      </w:tblGrid>
      <w:tr w:rsidR="002914D7" w:rsidRPr="000E7F39" w14:paraId="51975D0F" w14:textId="77777777" w:rsidTr="000E7F39">
        <w:trPr>
          <w:trHeight w:val="512"/>
        </w:trPr>
        <w:tc>
          <w:tcPr>
            <w:tcW w:w="383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0EB745" w14:textId="77777777" w:rsidR="002914D7" w:rsidRPr="000E7F39" w:rsidRDefault="002914D7" w:rsidP="002914D7">
            <w:pPr>
              <w:spacing w:before="120" w:after="120" w:line="240" w:lineRule="auto"/>
              <w:ind w:left="115" w:right="115"/>
              <w:jc w:val="center"/>
              <w:rPr>
                <w:rFonts w:ascii="Verdana" w:hAnsi="Verdana"/>
                <w:b/>
              </w:rPr>
            </w:pPr>
            <w:r w:rsidRPr="000E7F39">
              <w:rPr>
                <w:rFonts w:ascii="Verdana" w:hAnsi="Verdana"/>
                <w:b/>
              </w:rPr>
              <w:t>Responsável</w:t>
            </w:r>
          </w:p>
        </w:tc>
        <w:tc>
          <w:tcPr>
            <w:tcW w:w="113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399C95B" w14:textId="77777777" w:rsidR="002914D7" w:rsidRPr="000E7F39" w:rsidRDefault="002914D7" w:rsidP="002914D7">
            <w:pPr>
              <w:spacing w:before="120" w:after="120" w:line="240" w:lineRule="auto"/>
              <w:ind w:left="115" w:right="115"/>
              <w:jc w:val="center"/>
              <w:rPr>
                <w:rFonts w:ascii="Verdana" w:hAnsi="Verdana"/>
                <w:b/>
              </w:rPr>
            </w:pPr>
            <w:r w:rsidRPr="000E7F39">
              <w:rPr>
                <w:rFonts w:ascii="Verdana" w:hAnsi="Verdana"/>
                <w:b/>
              </w:rPr>
              <w:t>Data</w:t>
            </w:r>
          </w:p>
        </w:tc>
        <w:tc>
          <w:tcPr>
            <w:tcW w:w="323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DCE6220" w14:textId="77777777" w:rsidR="002914D7" w:rsidRPr="000E7F39" w:rsidRDefault="002914D7" w:rsidP="002914D7">
            <w:pPr>
              <w:spacing w:before="120" w:after="120" w:line="240" w:lineRule="auto"/>
              <w:ind w:left="115" w:right="115"/>
              <w:jc w:val="center"/>
              <w:rPr>
                <w:rFonts w:ascii="Verdana" w:hAnsi="Verdana"/>
                <w:b/>
              </w:rPr>
            </w:pPr>
            <w:r w:rsidRPr="000E7F39">
              <w:rPr>
                <w:rFonts w:ascii="Verdana" w:hAnsi="Verdana"/>
                <w:b/>
              </w:rPr>
              <w:t>Assinatura</w:t>
            </w:r>
          </w:p>
        </w:tc>
      </w:tr>
      <w:tr w:rsidR="002914D7" w:rsidRPr="000E7F39" w14:paraId="23E44E9B" w14:textId="77777777" w:rsidTr="000E7F39">
        <w:trPr>
          <w:trHeight w:val="540"/>
        </w:trPr>
        <w:tc>
          <w:tcPr>
            <w:tcW w:w="38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9F6D2" w14:textId="50329514" w:rsidR="002914D7" w:rsidRPr="003A4755" w:rsidRDefault="00332DCB" w:rsidP="003A4755">
            <w:pPr>
              <w:spacing w:before="120" w:after="12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Rafael Fernando Diorio</w:t>
            </w:r>
          </w:p>
        </w:tc>
        <w:sdt>
          <w:sdtPr>
            <w:rPr>
              <w:rFonts w:ascii="Verdana" w:hAnsi="Verdana"/>
            </w:rPr>
            <w:alias w:val="Date"/>
            <w:tag w:val=""/>
            <w:id w:val="-574054888"/>
            <w:placeholder>
              <w:docPart w:val="681C68D9E29E424EBED94A78C12E95B8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9-08-15T00:00:00Z">
              <w:dateFormat w:val="MM.d.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1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14:paraId="62DE9F1E" w14:textId="06D75913" w:rsidR="002914D7" w:rsidRPr="000E7F39" w:rsidRDefault="005927CA" w:rsidP="00354FB0">
                <w:pPr>
                  <w:pStyle w:val="Textodatabela"/>
                  <w:ind w:left="0"/>
                  <w:jc w:val="center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08.15.2019</w:t>
                </w:r>
              </w:p>
            </w:tc>
          </w:sdtContent>
        </w:sdt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8B3105" w14:textId="77777777" w:rsidR="002914D7" w:rsidRPr="000E7F39" w:rsidRDefault="002914D7" w:rsidP="002914D7">
            <w:pPr>
              <w:pStyle w:val="Textodatabela"/>
              <w:ind w:left="0"/>
              <w:rPr>
                <w:rFonts w:ascii="Verdana" w:hAnsi="Verdana"/>
              </w:rPr>
            </w:pPr>
          </w:p>
        </w:tc>
      </w:tr>
      <w:tr w:rsidR="00354FB0" w:rsidRPr="000E7F39" w14:paraId="6C6BA867" w14:textId="77777777" w:rsidTr="003A4755">
        <w:trPr>
          <w:trHeight w:val="606"/>
        </w:trPr>
        <w:tc>
          <w:tcPr>
            <w:tcW w:w="38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5638" w14:textId="2BAD51DE" w:rsidR="00354FB0" w:rsidRPr="003A4755" w:rsidRDefault="003A4755" w:rsidP="003A4755">
            <w:pPr>
              <w:pStyle w:val="Ttulodoformulrio"/>
              <w:spacing w:before="120" w:after="100" w:afterAutospacing="1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3A4755">
              <w:rPr>
                <w:rFonts w:ascii="Arial" w:hAnsi="Arial" w:cs="Arial"/>
                <w:color w:val="auto"/>
                <w:sz w:val="24"/>
                <w:szCs w:val="24"/>
              </w:rPr>
              <w:t>Felipe Aurélio de Souza</w:t>
            </w:r>
          </w:p>
        </w:tc>
        <w:sdt>
          <w:sdtPr>
            <w:rPr>
              <w:rFonts w:ascii="Verdana" w:hAnsi="Verdana"/>
            </w:rPr>
            <w:alias w:val="Date"/>
            <w:tag w:val=""/>
            <w:id w:val="1980726103"/>
            <w:placeholder>
              <w:docPart w:val="E38B887829F74C3C9B6F4137B75D31DC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9-08-15T00:00:00Z">
              <w:dateFormat w:val="MM.d.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1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14:paraId="3D0067E1" w14:textId="70485F64" w:rsidR="00354FB0" w:rsidRPr="000E7F39" w:rsidRDefault="005927CA" w:rsidP="003A4755">
                <w:pPr>
                  <w:pStyle w:val="Textodatabela"/>
                  <w:spacing w:after="100" w:afterAutospacing="1" w:line="240" w:lineRule="auto"/>
                  <w:ind w:left="0"/>
                  <w:jc w:val="center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08.15.2019</w:t>
                </w:r>
              </w:p>
            </w:tc>
          </w:sdtContent>
        </w:sdt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9DEBCB" w14:textId="77777777" w:rsidR="00354FB0" w:rsidRPr="000E7F39" w:rsidRDefault="00354FB0" w:rsidP="003A4755">
            <w:pPr>
              <w:pStyle w:val="Textodatabela"/>
              <w:spacing w:after="100" w:afterAutospacing="1" w:line="240" w:lineRule="auto"/>
              <w:ind w:left="0"/>
              <w:jc w:val="center"/>
              <w:rPr>
                <w:rFonts w:ascii="Verdana" w:hAnsi="Verdana"/>
              </w:rPr>
            </w:pPr>
          </w:p>
        </w:tc>
      </w:tr>
      <w:tr w:rsidR="00354FB0" w:rsidRPr="000E7F39" w14:paraId="218238BE" w14:textId="77777777" w:rsidTr="000E7F39">
        <w:trPr>
          <w:trHeight w:val="465"/>
        </w:trPr>
        <w:tc>
          <w:tcPr>
            <w:tcW w:w="8206" w:type="dxa"/>
            <w:gridSpan w:val="3"/>
            <w:tcBorders>
              <w:top w:val="single" w:sz="4" w:space="0" w:color="auto"/>
            </w:tcBorders>
          </w:tcPr>
          <w:p w14:paraId="79287991" w14:textId="77777777" w:rsidR="00354FB0" w:rsidRPr="000E7F39" w:rsidRDefault="00354FB0" w:rsidP="00354FB0">
            <w:pPr>
              <w:spacing w:before="120" w:after="120" w:line="276" w:lineRule="auto"/>
              <w:rPr>
                <w:rFonts w:ascii="Verdana" w:hAnsi="Verdana" w:cs="Arial"/>
                <w:b/>
              </w:rPr>
            </w:pPr>
            <w:r w:rsidRPr="000E7F39">
              <w:rPr>
                <w:rFonts w:ascii="Verdana" w:hAnsi="Verdana" w:cs="Arial"/>
                <w:b/>
              </w:rPr>
              <w:t xml:space="preserve">Observações: </w:t>
            </w:r>
          </w:p>
          <w:p w14:paraId="64B57CD1" w14:textId="77777777" w:rsidR="00354FB0" w:rsidRPr="000E7F39" w:rsidRDefault="00354FB0" w:rsidP="0026024F">
            <w:pPr>
              <w:spacing w:before="120" w:after="120" w:line="276" w:lineRule="auto"/>
              <w:rPr>
                <w:rFonts w:ascii="Verdana" w:hAnsi="Verdana"/>
              </w:rPr>
            </w:pPr>
          </w:p>
        </w:tc>
      </w:tr>
    </w:tbl>
    <w:p w14:paraId="1BC78A32" w14:textId="77777777" w:rsidR="00355FA2" w:rsidRPr="000E7F39" w:rsidRDefault="00355FA2">
      <w:pPr>
        <w:rPr>
          <w:rFonts w:ascii="Verdana" w:hAnsi="Verdana"/>
        </w:rPr>
      </w:pPr>
    </w:p>
    <w:sectPr w:rsidR="00355FA2" w:rsidRPr="000E7F39" w:rsidSect="00645E5E">
      <w:headerReference w:type="default" r:id="rId10"/>
      <w:footerReference w:type="default" r:id="rId11"/>
      <w:footerReference w:type="first" r:id="rId12"/>
      <w:pgSz w:w="11907" w:h="16839" w:code="9"/>
      <w:pgMar w:top="821" w:right="700" w:bottom="3061" w:left="3011" w:header="1134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9792AC" w14:textId="77777777" w:rsidR="008A7E9B" w:rsidRDefault="008A7E9B">
      <w:pPr>
        <w:spacing w:after="0" w:line="240" w:lineRule="auto"/>
      </w:pPr>
      <w:r>
        <w:separator/>
      </w:r>
    </w:p>
    <w:p w14:paraId="3BE2D2B6" w14:textId="77777777" w:rsidR="008A7E9B" w:rsidRDefault="008A7E9B"/>
  </w:endnote>
  <w:endnote w:type="continuationSeparator" w:id="0">
    <w:p w14:paraId="13BF41DB" w14:textId="77777777" w:rsidR="008A7E9B" w:rsidRDefault="008A7E9B">
      <w:pPr>
        <w:spacing w:after="0" w:line="240" w:lineRule="auto"/>
      </w:pPr>
      <w:r>
        <w:continuationSeparator/>
      </w:r>
    </w:p>
    <w:p w14:paraId="2B4E184C" w14:textId="77777777" w:rsidR="008A7E9B" w:rsidRDefault="008A7E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BF203" w14:textId="77777777" w:rsidR="00355FA2" w:rsidRPr="00645E5E" w:rsidRDefault="00645E5E" w:rsidP="00645E5E">
    <w:pPr>
      <w:pStyle w:val="Rodap"/>
      <w:ind w:left="-1560"/>
      <w:jc w:val="center"/>
      <w:rPr>
        <w:sz w:val="10"/>
        <w:szCs w:val="10"/>
      </w:rPr>
    </w:pPr>
    <w:r w:rsidRPr="00433F88">
      <w:rPr>
        <w:rStyle w:val="Forte"/>
        <w:color w:val="auto"/>
      </w:rPr>
      <w:t>Prof. Igor Vasconcelos Nogueira</w:t>
    </w:r>
    <w:r>
      <w:rPr>
        <w:rStyle w:val="Forte"/>
        <w:color w:val="auto"/>
      </w:rPr>
      <w:t xml:space="preserve"> - Gestão - </w:t>
    </w:r>
    <w:r w:rsidRPr="00433F88">
      <w:rPr>
        <w:rStyle w:val="Forte"/>
        <w:color w:val="auto"/>
      </w:rPr>
      <w:t>Disciplina de gestão de Projetos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act Information"/>
    </w:tblPr>
    <w:tblGrid>
      <w:gridCol w:w="8194"/>
      <w:gridCol w:w="281"/>
      <w:gridCol w:w="2032"/>
    </w:tblGrid>
    <w:tr w:rsidR="00355FA2" w14:paraId="559D1F80" w14:textId="77777777" w:rsidTr="00433F88">
      <w:trPr>
        <w:trHeight w:val="1417"/>
      </w:trPr>
      <w:tc>
        <w:tcPr>
          <w:tcW w:w="8424" w:type="dxa"/>
          <w:vAlign w:val="center"/>
        </w:tcPr>
        <w:p w14:paraId="7E9D6E0C" w14:textId="77777777" w:rsidR="00355FA2" w:rsidRPr="00672A24" w:rsidRDefault="00672A24" w:rsidP="00433F88">
          <w:pPr>
            <w:pStyle w:val="Organizao"/>
            <w:rPr>
              <w:color w:val="336600"/>
            </w:rPr>
          </w:pPr>
          <w:r w:rsidRPr="00672A24">
            <w:rPr>
              <w:color w:val="336600"/>
            </w:rPr>
            <w:t>IFSP - Capivari</w:t>
          </w:r>
        </w:p>
        <w:tbl>
          <w:tblPr>
            <w:tblW w:w="5000" w:type="pct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58"/>
            <w:gridCol w:w="2714"/>
            <w:gridCol w:w="2722"/>
          </w:tblGrid>
          <w:tr w:rsidR="00355FA2" w:rsidRPr="00034845" w14:paraId="147EA183" w14:textId="77777777">
            <w:trPr>
              <w:trHeight w:hRule="exact" w:val="144"/>
            </w:trPr>
            <w:tc>
              <w:tcPr>
                <w:tcW w:w="1683" w:type="pct"/>
              </w:tcPr>
              <w:p w14:paraId="7893B093" w14:textId="77777777" w:rsidR="00355FA2" w:rsidRPr="00034845" w:rsidRDefault="00355FA2" w:rsidP="00433F88"/>
            </w:tc>
            <w:tc>
              <w:tcPr>
                <w:tcW w:w="1656" w:type="pct"/>
              </w:tcPr>
              <w:p w14:paraId="54E9FF19" w14:textId="77777777" w:rsidR="00355FA2" w:rsidRPr="00034845" w:rsidRDefault="00355FA2" w:rsidP="00433F88"/>
            </w:tc>
            <w:tc>
              <w:tcPr>
                <w:tcW w:w="1661" w:type="pct"/>
              </w:tcPr>
              <w:p w14:paraId="2FEC3A20" w14:textId="77777777" w:rsidR="00355FA2" w:rsidRPr="00034845" w:rsidRDefault="00355FA2" w:rsidP="00433F88"/>
            </w:tc>
          </w:tr>
          <w:tr w:rsidR="00672A24" w:rsidRPr="00034845" w14:paraId="78F74257" w14:textId="77777777" w:rsidTr="00672A24">
            <w:tc>
              <w:tcPr>
                <w:tcW w:w="5000" w:type="pct"/>
                <w:gridSpan w:val="3"/>
                <w:tcMar>
                  <w:bottom w:w="144" w:type="dxa"/>
                </w:tcMar>
              </w:tcPr>
              <w:p w14:paraId="5906E7CB" w14:textId="77777777" w:rsidR="00672A24" w:rsidRPr="00433F88" w:rsidRDefault="00672A24" w:rsidP="00433F88">
                <w:pPr>
                  <w:pStyle w:val="Rodap"/>
                  <w:rPr>
                    <w:color w:val="auto"/>
                  </w:rPr>
                </w:pPr>
                <w:r w:rsidRPr="00433F88">
                  <w:rPr>
                    <w:rStyle w:val="Forte"/>
                    <w:color w:val="auto"/>
                  </w:rPr>
                  <w:t xml:space="preserve">Prof. Igor Vasconcelos </w:t>
                </w:r>
                <w:r w:rsidR="00433F88" w:rsidRPr="00433F88">
                  <w:rPr>
                    <w:rStyle w:val="Forte"/>
                    <w:color w:val="auto"/>
                  </w:rPr>
                  <w:t>Nogueira</w:t>
                </w:r>
                <w:r w:rsidR="00433F88">
                  <w:rPr>
                    <w:rStyle w:val="Forte"/>
                    <w:color w:val="auto"/>
                  </w:rPr>
                  <w:t xml:space="preserve"> - Gestão - </w:t>
                </w:r>
                <w:r w:rsidR="00433F88" w:rsidRPr="00433F88">
                  <w:rPr>
                    <w:rStyle w:val="Forte"/>
                    <w:color w:val="auto"/>
                  </w:rPr>
                  <w:t>Disciplina de gestão de Projetos</w:t>
                </w:r>
              </w:p>
            </w:tc>
          </w:tr>
        </w:tbl>
        <w:p w14:paraId="40B8FD84" w14:textId="77777777" w:rsidR="00355FA2" w:rsidRPr="00034845" w:rsidRDefault="00355FA2" w:rsidP="00433F88">
          <w:pPr>
            <w:pStyle w:val="Rodap"/>
          </w:pPr>
        </w:p>
      </w:tc>
      <w:tc>
        <w:tcPr>
          <w:tcW w:w="288" w:type="dxa"/>
        </w:tcPr>
        <w:p w14:paraId="13E278D0" w14:textId="77777777" w:rsidR="00355FA2" w:rsidRPr="00034845" w:rsidRDefault="00355FA2">
          <w:pPr>
            <w:pStyle w:val="Rodap"/>
          </w:pPr>
        </w:p>
      </w:tc>
      <w:sdt>
        <w:sdtPr>
          <w:rPr>
            <w:noProof/>
            <w:lang w:eastAsia="pt-BR"/>
          </w:rPr>
          <w:alias w:val="Clique no ícone à direita para substituir o logotipo"/>
          <w:tag w:val="Clique no ícone à direita para substituir o logotipo"/>
          <w:id w:val="-193234081"/>
          <w:picture/>
        </w:sdtPr>
        <w:sdtEndPr/>
        <w:sdtContent>
          <w:tc>
            <w:tcPr>
              <w:tcW w:w="2088" w:type="dxa"/>
              <w:vAlign w:val="bottom"/>
            </w:tcPr>
            <w:p w14:paraId="72417E74" w14:textId="77777777" w:rsidR="00355FA2" w:rsidRDefault="00672A24">
              <w:pPr>
                <w:pStyle w:val="Grfico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2A3ED57" wp14:editId="15D524AF">
                    <wp:extent cx="619125" cy="619125"/>
                    <wp:effectExtent l="0" t="0" r="9525" b="9525"/>
                    <wp:docPr id="5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19125" cy="619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355FA2" w14:paraId="2D06B134" w14:textId="77777777">
      <w:trPr>
        <w:trHeight w:hRule="exact" w:val="86"/>
      </w:trPr>
      <w:tc>
        <w:tcPr>
          <w:tcW w:w="8424" w:type="dxa"/>
          <w:shd w:val="clear" w:color="auto" w:fill="000000" w:themeFill="text1"/>
        </w:tcPr>
        <w:p w14:paraId="07CE58FB" w14:textId="77777777" w:rsidR="00355FA2" w:rsidRDefault="00355FA2">
          <w:pPr>
            <w:pStyle w:val="Rodap"/>
            <w:rPr>
              <w:sz w:val="10"/>
              <w:szCs w:val="10"/>
            </w:rPr>
          </w:pPr>
        </w:p>
      </w:tc>
      <w:tc>
        <w:tcPr>
          <w:tcW w:w="288" w:type="dxa"/>
        </w:tcPr>
        <w:p w14:paraId="123842BE" w14:textId="77777777" w:rsidR="00355FA2" w:rsidRDefault="00355FA2">
          <w:pPr>
            <w:pStyle w:val="Rodap"/>
            <w:rPr>
              <w:sz w:val="10"/>
              <w:szCs w:val="10"/>
            </w:rPr>
          </w:pPr>
        </w:p>
      </w:tc>
      <w:tc>
        <w:tcPr>
          <w:tcW w:w="2088" w:type="dxa"/>
          <w:shd w:val="clear" w:color="auto" w:fill="000000" w:themeFill="text1"/>
        </w:tcPr>
        <w:p w14:paraId="13653749" w14:textId="77777777" w:rsidR="00355FA2" w:rsidRDefault="00355FA2">
          <w:pPr>
            <w:pStyle w:val="Rodap"/>
            <w:rPr>
              <w:sz w:val="10"/>
              <w:szCs w:val="10"/>
            </w:rPr>
          </w:pPr>
        </w:p>
      </w:tc>
    </w:tr>
  </w:tbl>
  <w:p w14:paraId="74C8EEE1" w14:textId="77777777" w:rsidR="004C1FE0" w:rsidRDefault="004C1FE0" w:rsidP="004C1FE0">
    <w:pPr>
      <w:pStyle w:val="Rodap"/>
      <w:ind w:left="0"/>
      <w:jc w:val="center"/>
      <w:rPr>
        <w:sz w:val="16"/>
      </w:rPr>
    </w:pPr>
  </w:p>
  <w:p w14:paraId="5B812985" w14:textId="77777777" w:rsidR="00355FA2" w:rsidRPr="004C1FE0" w:rsidRDefault="00355FA2" w:rsidP="004C1FE0">
    <w:pPr>
      <w:pStyle w:val="Rodap"/>
      <w:ind w:left="0"/>
      <w:jc w:val="cen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BEA182" w14:textId="77777777" w:rsidR="008A7E9B" w:rsidRDefault="008A7E9B">
      <w:pPr>
        <w:spacing w:after="0" w:line="240" w:lineRule="auto"/>
      </w:pPr>
      <w:r>
        <w:separator/>
      </w:r>
    </w:p>
    <w:p w14:paraId="5C46EB3D" w14:textId="77777777" w:rsidR="008A7E9B" w:rsidRDefault="008A7E9B"/>
  </w:footnote>
  <w:footnote w:type="continuationSeparator" w:id="0">
    <w:p w14:paraId="5EA2E45A" w14:textId="77777777" w:rsidR="008A7E9B" w:rsidRDefault="008A7E9B">
      <w:pPr>
        <w:spacing w:after="0" w:line="240" w:lineRule="auto"/>
      </w:pPr>
      <w:r>
        <w:continuationSeparator/>
      </w:r>
    </w:p>
    <w:p w14:paraId="2A1F4BF4" w14:textId="77777777" w:rsidR="008A7E9B" w:rsidRDefault="008A7E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31"/>
      <w:gridCol w:w="281"/>
      <w:gridCol w:w="5393"/>
      <w:gridCol w:w="2802"/>
    </w:tblGrid>
    <w:tr w:rsidR="00355FA2" w:rsidRPr="00F43749" w14:paraId="3F8B6740" w14:textId="77777777">
      <w:trPr>
        <w:trHeight w:hRule="exact" w:val="720"/>
      </w:trPr>
      <w:sdt>
        <w:sdtPr>
          <w:alias w:val="Date"/>
          <w:tag w:val=""/>
          <w:id w:val="1787700890"/>
          <w:placeholder>
            <w:docPart w:val="B7582BB0FE3C4F6FBBFD15469B37C447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9-08-15T00:00:00Z">
            <w:dateFormat w:val="MM.d.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14:paraId="17432528" w14:textId="74521E70" w:rsidR="00355FA2" w:rsidRDefault="005927CA" w:rsidP="006239EB">
              <w:pPr>
                <w:pStyle w:val="Data"/>
              </w:pPr>
              <w:r>
                <w:t>08.15.2019</w:t>
              </w:r>
            </w:p>
          </w:tc>
        </w:sdtContent>
      </w:sdt>
      <w:tc>
        <w:tcPr>
          <w:tcW w:w="288" w:type="dxa"/>
          <w:vAlign w:val="bottom"/>
        </w:tcPr>
        <w:p w14:paraId="05F5337F" w14:textId="77777777" w:rsidR="00355FA2" w:rsidRDefault="00355FA2"/>
      </w:tc>
      <w:tc>
        <w:tcPr>
          <w:tcW w:w="5544" w:type="dxa"/>
          <w:vAlign w:val="bottom"/>
        </w:tcPr>
        <w:p w14:paraId="2AC538F3" w14:textId="77777777" w:rsidR="00355FA2" w:rsidRPr="00433F88" w:rsidRDefault="00B85EBF">
          <w:pPr>
            <w:pStyle w:val="Ttulo"/>
            <w:rPr>
              <w:color w:val="336600"/>
              <w:sz w:val="36"/>
            </w:rPr>
          </w:pPr>
          <w:sdt>
            <w:sdtPr>
              <w:rPr>
                <w:color w:val="336600"/>
                <w:sz w:val="36"/>
                <w:lang w:val="pt-PT"/>
              </w:rPr>
              <w:alias w:val="Title"/>
              <w:tag w:val=""/>
              <w:id w:val="708761447"/>
              <w:placeholder>
                <w:docPart w:val="6BEAA063703C425DB207863A68C9E1E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F118E" w:rsidRPr="00433F88">
                <w:rPr>
                  <w:color w:val="336600"/>
                  <w:sz w:val="36"/>
                </w:rPr>
                <w:t>Termo de Abertura do Projeto</w:t>
              </w:r>
            </w:sdtContent>
          </w:sdt>
        </w:p>
      </w:tc>
      <w:tc>
        <w:tcPr>
          <w:tcW w:w="2880" w:type="dxa"/>
          <w:vAlign w:val="bottom"/>
        </w:tcPr>
        <w:p w14:paraId="6B268363" w14:textId="3CC97B5D" w:rsidR="00355FA2" w:rsidRPr="00433F88" w:rsidRDefault="00BE151C">
          <w:pPr>
            <w:pStyle w:val="Pgina"/>
            <w:rPr>
              <w:sz w:val="24"/>
              <w:szCs w:val="24"/>
            </w:rPr>
          </w:pPr>
          <w:r w:rsidRPr="00433F88">
            <w:rPr>
              <w:sz w:val="24"/>
              <w:szCs w:val="24"/>
            </w:rPr>
            <w:t>Pg.</w:t>
          </w:r>
          <w:r w:rsidRPr="00433F88">
            <w:rPr>
              <w:sz w:val="24"/>
              <w:szCs w:val="24"/>
            </w:rPr>
            <w:fldChar w:fldCharType="begin"/>
          </w:r>
          <w:r w:rsidRPr="00433F88">
            <w:rPr>
              <w:sz w:val="24"/>
              <w:szCs w:val="24"/>
            </w:rPr>
            <w:instrText xml:space="preserve"> Page \# 0# </w:instrText>
          </w:r>
          <w:r w:rsidRPr="00433F88">
            <w:rPr>
              <w:sz w:val="24"/>
              <w:szCs w:val="24"/>
            </w:rPr>
            <w:fldChar w:fldCharType="separate"/>
          </w:r>
          <w:r w:rsidR="00B85EBF">
            <w:rPr>
              <w:noProof/>
              <w:sz w:val="24"/>
              <w:szCs w:val="24"/>
            </w:rPr>
            <w:t>02</w:t>
          </w:r>
          <w:r w:rsidRPr="00433F88">
            <w:rPr>
              <w:sz w:val="24"/>
              <w:szCs w:val="24"/>
            </w:rPr>
            <w:fldChar w:fldCharType="end"/>
          </w:r>
        </w:p>
      </w:tc>
    </w:tr>
    <w:tr w:rsidR="00355FA2" w:rsidRPr="00F43749" w14:paraId="5C49D426" w14:textId="77777777">
      <w:trPr>
        <w:trHeight w:hRule="exact" w:val="86"/>
      </w:trPr>
      <w:tc>
        <w:tcPr>
          <w:tcW w:w="2088" w:type="dxa"/>
          <w:shd w:val="clear" w:color="auto" w:fill="000000" w:themeFill="text1"/>
        </w:tcPr>
        <w:p w14:paraId="6204C682" w14:textId="77777777" w:rsidR="00355FA2" w:rsidRDefault="00355FA2">
          <w:pPr>
            <w:rPr>
              <w:sz w:val="10"/>
            </w:rPr>
          </w:pPr>
        </w:p>
      </w:tc>
      <w:tc>
        <w:tcPr>
          <w:tcW w:w="288" w:type="dxa"/>
        </w:tcPr>
        <w:p w14:paraId="6C405545" w14:textId="77777777" w:rsidR="00355FA2" w:rsidRDefault="00355FA2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14:paraId="7B14356B" w14:textId="77777777" w:rsidR="00355FA2" w:rsidRPr="00433F88" w:rsidRDefault="00355FA2">
          <w:pPr>
            <w:rPr>
              <w:color w:val="336600"/>
              <w:sz w:val="36"/>
            </w:rPr>
          </w:pPr>
        </w:p>
      </w:tc>
      <w:tc>
        <w:tcPr>
          <w:tcW w:w="2880" w:type="dxa"/>
          <w:shd w:val="clear" w:color="auto" w:fill="000000" w:themeFill="text1"/>
        </w:tcPr>
        <w:p w14:paraId="515245BA" w14:textId="77777777" w:rsidR="00355FA2" w:rsidRPr="00433F88" w:rsidRDefault="00355FA2">
          <w:pPr>
            <w:rPr>
              <w:sz w:val="24"/>
              <w:szCs w:val="24"/>
            </w:rPr>
          </w:pPr>
        </w:p>
      </w:tc>
    </w:tr>
  </w:tbl>
  <w:p w14:paraId="175C9F02" w14:textId="77777777" w:rsidR="00355FA2" w:rsidRDefault="00355F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7F46"/>
    <w:multiLevelType w:val="hybridMultilevel"/>
    <w:tmpl w:val="1A8482D2"/>
    <w:lvl w:ilvl="0" w:tplc="04160005">
      <w:start w:val="1"/>
      <w:numFmt w:val="bullet"/>
      <w:lvlText w:val=""/>
      <w:lvlJc w:val="left"/>
      <w:pPr>
        <w:ind w:left="-69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" w15:restartNumberingAfterBreak="0">
    <w:nsid w:val="1FD5778F"/>
    <w:multiLevelType w:val="hybridMultilevel"/>
    <w:tmpl w:val="086ECF60"/>
    <w:lvl w:ilvl="0" w:tplc="04160005">
      <w:start w:val="1"/>
      <w:numFmt w:val="bullet"/>
      <w:lvlText w:val=""/>
      <w:lvlJc w:val="left"/>
      <w:pPr>
        <w:ind w:left="-6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2" w15:restartNumberingAfterBreak="0">
    <w:nsid w:val="51641E8C"/>
    <w:multiLevelType w:val="hybridMultilevel"/>
    <w:tmpl w:val="1C7C3800"/>
    <w:lvl w:ilvl="0" w:tplc="0416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3" w15:restartNumberingAfterBreak="0">
    <w:nsid w:val="688637C4"/>
    <w:multiLevelType w:val="hybridMultilevel"/>
    <w:tmpl w:val="190AED3E"/>
    <w:lvl w:ilvl="0" w:tplc="04160005">
      <w:start w:val="1"/>
      <w:numFmt w:val="bullet"/>
      <w:lvlText w:val=""/>
      <w:lvlJc w:val="left"/>
      <w:pPr>
        <w:ind w:left="-69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4" w15:restartNumberingAfterBreak="0">
    <w:nsid w:val="7810562C"/>
    <w:multiLevelType w:val="multilevel"/>
    <w:tmpl w:val="322C4032"/>
    <w:lvl w:ilvl="0">
      <w:start w:val="1"/>
      <w:numFmt w:val="bullet"/>
      <w:lvlText w:val=""/>
      <w:lvlJc w:val="left"/>
      <w:pPr>
        <w:ind w:left="-63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8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5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9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6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13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B04"/>
    <w:rsid w:val="00011A68"/>
    <w:rsid w:val="0002220F"/>
    <w:rsid w:val="00034845"/>
    <w:rsid w:val="00052CF8"/>
    <w:rsid w:val="000721E1"/>
    <w:rsid w:val="00087661"/>
    <w:rsid w:val="000E270C"/>
    <w:rsid w:val="000E7F39"/>
    <w:rsid w:val="000F7F02"/>
    <w:rsid w:val="00121C7C"/>
    <w:rsid w:val="001E2304"/>
    <w:rsid w:val="001F118E"/>
    <w:rsid w:val="001F741A"/>
    <w:rsid w:val="002074AB"/>
    <w:rsid w:val="00233015"/>
    <w:rsid w:val="002361CF"/>
    <w:rsid w:val="0025174E"/>
    <w:rsid w:val="0025386D"/>
    <w:rsid w:val="0026024F"/>
    <w:rsid w:val="00262B54"/>
    <w:rsid w:val="002914D7"/>
    <w:rsid w:val="00332DCB"/>
    <w:rsid w:val="0034193E"/>
    <w:rsid w:val="00344056"/>
    <w:rsid w:val="00354FB0"/>
    <w:rsid w:val="00355FA2"/>
    <w:rsid w:val="00384C03"/>
    <w:rsid w:val="003A4755"/>
    <w:rsid w:val="004303DB"/>
    <w:rsid w:val="00433F88"/>
    <w:rsid w:val="0043576E"/>
    <w:rsid w:val="00450E96"/>
    <w:rsid w:val="004A5921"/>
    <w:rsid w:val="004C1FE0"/>
    <w:rsid w:val="00500379"/>
    <w:rsid w:val="00502628"/>
    <w:rsid w:val="00520F5C"/>
    <w:rsid w:val="0052185F"/>
    <w:rsid w:val="00577EE6"/>
    <w:rsid w:val="005927CA"/>
    <w:rsid w:val="005B6C1B"/>
    <w:rsid w:val="005E663C"/>
    <w:rsid w:val="005F00AC"/>
    <w:rsid w:val="005F0F39"/>
    <w:rsid w:val="006239EB"/>
    <w:rsid w:val="00640A0C"/>
    <w:rsid w:val="00645E5E"/>
    <w:rsid w:val="006607F3"/>
    <w:rsid w:val="00672A24"/>
    <w:rsid w:val="006A16C3"/>
    <w:rsid w:val="006C3F36"/>
    <w:rsid w:val="006F4449"/>
    <w:rsid w:val="00713CDC"/>
    <w:rsid w:val="00746806"/>
    <w:rsid w:val="007842FC"/>
    <w:rsid w:val="007914E8"/>
    <w:rsid w:val="007A0D86"/>
    <w:rsid w:val="007C525D"/>
    <w:rsid w:val="00842810"/>
    <w:rsid w:val="00880CF2"/>
    <w:rsid w:val="00897316"/>
    <w:rsid w:val="008A7E9B"/>
    <w:rsid w:val="008B2B8B"/>
    <w:rsid w:val="00904689"/>
    <w:rsid w:val="0094007E"/>
    <w:rsid w:val="0096044E"/>
    <w:rsid w:val="009801BD"/>
    <w:rsid w:val="009D5DC3"/>
    <w:rsid w:val="009D6D19"/>
    <w:rsid w:val="00A352B2"/>
    <w:rsid w:val="00A35B9D"/>
    <w:rsid w:val="00A74096"/>
    <w:rsid w:val="00AB57AA"/>
    <w:rsid w:val="00B375B7"/>
    <w:rsid w:val="00B63151"/>
    <w:rsid w:val="00B63CD8"/>
    <w:rsid w:val="00B66167"/>
    <w:rsid w:val="00B85EBF"/>
    <w:rsid w:val="00B872B5"/>
    <w:rsid w:val="00BA153A"/>
    <w:rsid w:val="00BB47AB"/>
    <w:rsid w:val="00BD4A7C"/>
    <w:rsid w:val="00BE151C"/>
    <w:rsid w:val="00BF26D0"/>
    <w:rsid w:val="00BF4142"/>
    <w:rsid w:val="00C17E92"/>
    <w:rsid w:val="00C42B3A"/>
    <w:rsid w:val="00C6122C"/>
    <w:rsid w:val="00C66B78"/>
    <w:rsid w:val="00C66F91"/>
    <w:rsid w:val="00C865E2"/>
    <w:rsid w:val="00CE30B5"/>
    <w:rsid w:val="00D21130"/>
    <w:rsid w:val="00D27069"/>
    <w:rsid w:val="00D34C4B"/>
    <w:rsid w:val="00D664D2"/>
    <w:rsid w:val="00D81B4D"/>
    <w:rsid w:val="00DF2BDF"/>
    <w:rsid w:val="00E3018B"/>
    <w:rsid w:val="00E42ADD"/>
    <w:rsid w:val="00E6583C"/>
    <w:rsid w:val="00E65B04"/>
    <w:rsid w:val="00E73729"/>
    <w:rsid w:val="00E755F9"/>
    <w:rsid w:val="00E978F1"/>
    <w:rsid w:val="00EB6B04"/>
    <w:rsid w:val="00EC123B"/>
    <w:rsid w:val="00EE1306"/>
    <w:rsid w:val="00F4157F"/>
    <w:rsid w:val="00F43749"/>
    <w:rsid w:val="00F779F8"/>
    <w:rsid w:val="00F81395"/>
    <w:rsid w:val="00F845E1"/>
    <w:rsid w:val="00F9662B"/>
    <w:rsid w:val="00FB1A8B"/>
    <w:rsid w:val="00FC02E1"/>
    <w:rsid w:val="00FF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1F307E88"/>
  <w15:docId w15:val="{F03BDC3C-5EAD-4ECF-8DA5-744DD88D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pt-BR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1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1B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A610D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Data">
    <w:name w:val="Date"/>
    <w:basedOn w:val="Normal"/>
    <w:next w:val="Normal"/>
    <w:link w:val="DataChar"/>
    <w:uiPriority w:val="99"/>
    <w:qFormat/>
    <w:pPr>
      <w:spacing w:after="40" w:line="240" w:lineRule="auto"/>
    </w:pPr>
    <w:rPr>
      <w:rFonts w:asciiTheme="majorHAnsi" w:hAnsiTheme="majorHAnsi" w:cstheme="majorBidi"/>
      <w:color w:val="000000" w:themeColor="text1"/>
      <w:sz w:val="36"/>
      <w:szCs w:val="36"/>
    </w:rPr>
  </w:style>
  <w:style w:type="character" w:customStyle="1" w:styleId="DataChar">
    <w:name w:val="Data Char"/>
    <w:basedOn w:val="Fontepargpadro"/>
    <w:link w:val="Data"/>
    <w:uiPriority w:val="99"/>
    <w:rPr>
      <w:rFonts w:asciiTheme="majorHAnsi" w:hAnsiTheme="majorHAnsi" w:cstheme="majorBidi"/>
      <w:color w:val="000000" w:themeColor="text1"/>
      <w:sz w:val="36"/>
      <w:szCs w:val="36"/>
      <w:lang w:val="pt-BR"/>
    </w:rPr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  <w:ind w:left="29" w:right="29"/>
    </w:pPr>
    <w:rPr>
      <w:color w:val="E48312" w:themeColor="accent1"/>
    </w:rPr>
  </w:style>
  <w:style w:type="character" w:customStyle="1" w:styleId="RodapChar">
    <w:name w:val="Rodapé Char"/>
    <w:basedOn w:val="Fontepargpadro"/>
    <w:link w:val="Rodap"/>
    <w:uiPriority w:val="99"/>
    <w:rPr>
      <w:color w:val="E48312" w:themeColor="accent1"/>
      <w:lang w:val="pt-BR"/>
    </w:rPr>
  </w:style>
  <w:style w:type="paragraph" w:customStyle="1" w:styleId="Ttulodoformulrio">
    <w:name w:val="Título do formulário"/>
    <w:basedOn w:val="Normal"/>
    <w:qFormat/>
    <w:pPr>
      <w:spacing w:before="320" w:after="0" w:line="240" w:lineRule="auto"/>
    </w:pPr>
    <w:rPr>
      <w:b/>
      <w:szCs w:val="26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styleId="Cabealho">
    <w:name w:val="header"/>
    <w:basedOn w:val="Normal"/>
    <w:link w:val="CabealhoChar"/>
    <w:uiPriority w:val="99"/>
    <w:qFormat/>
    <w:pPr>
      <w:spacing w:after="38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Pr>
      <w:color w:val="404040" w:themeColor="text1" w:themeTint="BF"/>
      <w:sz w:val="20"/>
      <w:szCs w:val="20"/>
      <w:lang w:val="pt-BR"/>
    </w:rPr>
  </w:style>
  <w:style w:type="table" w:styleId="Tabelacomgrade">
    <w:name w:val="Table Grid"/>
    <w:basedOn w:val="Tabe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o">
    <w:name w:val="Organização"/>
    <w:basedOn w:val="Normal"/>
    <w:uiPriority w:val="2"/>
    <w:qFormat/>
    <w:pPr>
      <w:spacing w:after="60" w:line="240" w:lineRule="auto"/>
      <w:ind w:left="29" w:right="29"/>
    </w:pPr>
    <w:rPr>
      <w:b/>
      <w:color w:val="E48312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pPr>
      <w:spacing w:after="40" w:line="240" w:lineRule="auto"/>
      <w:jc w:val="right"/>
    </w:pPr>
    <w:rPr>
      <w:color w:val="000000" w:themeColor="text1"/>
      <w:sz w:val="36"/>
      <w:szCs w:val="36"/>
    </w:rPr>
  </w:style>
  <w:style w:type="character" w:styleId="Nmerodepgina">
    <w:name w:val="page number"/>
    <w:basedOn w:val="Fontepargpadro"/>
    <w:uiPriority w:val="99"/>
    <w:unhideWhenUsed/>
    <w:rPr>
      <w:b w:val="0"/>
      <w:color w:val="000000" w:themeColor="text1"/>
      <w:sz w:val="44"/>
    </w:rPr>
  </w:style>
  <w:style w:type="paragraph" w:styleId="Ttulo">
    <w:name w:val="Title"/>
    <w:basedOn w:val="Normal"/>
    <w:next w:val="Normal"/>
    <w:link w:val="TtuloChar"/>
    <w:uiPriority w:val="2"/>
    <w:qFormat/>
    <w:pPr>
      <w:spacing w:after="40" w:line="240" w:lineRule="auto"/>
      <w:ind w:left="115" w:right="115"/>
    </w:pPr>
    <w:rPr>
      <w:b/>
      <w:color w:val="E48312" w:themeColor="accent1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2"/>
    <w:rPr>
      <w:b/>
      <w:color w:val="E48312" w:themeColor="accent1"/>
      <w:sz w:val="44"/>
      <w:szCs w:val="44"/>
      <w:lang w:val="pt-BR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customStyle="1" w:styleId="Textodoformulrio">
    <w:name w:val="Texto do formulário"/>
    <w:basedOn w:val="Normal"/>
    <w:qFormat/>
    <w:pPr>
      <w:spacing w:after="0" w:line="264" w:lineRule="auto"/>
    </w:pPr>
    <w:rPr>
      <w:color w:val="E48312" w:themeColor="accent1"/>
      <w:sz w:val="18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pt-BR"/>
    </w:rPr>
  </w:style>
  <w:style w:type="paragraph" w:customStyle="1" w:styleId="Textodatabela">
    <w:name w:val="Texto da tabela"/>
    <w:basedOn w:val="Normal"/>
    <w:qFormat/>
    <w:pPr>
      <w:spacing w:before="120" w:after="120"/>
      <w:ind w:left="115" w:right="115"/>
    </w:pPr>
  </w:style>
  <w:style w:type="paragraph" w:customStyle="1" w:styleId="Descrio">
    <w:name w:val="Descrição"/>
    <w:basedOn w:val="Cabealho"/>
    <w:qFormat/>
    <w:rsid w:val="001F118E"/>
    <w:pPr>
      <w:tabs>
        <w:tab w:val="center" w:pos="4320"/>
        <w:tab w:val="right" w:pos="8640"/>
      </w:tabs>
      <w:spacing w:after="0"/>
    </w:pPr>
    <w:rPr>
      <w:rFonts w:ascii="Arial" w:eastAsia="Times" w:hAnsi="Arial" w:cs="Times New Roman"/>
      <w:color w:val="auto"/>
      <w:sz w:val="16"/>
      <w:lang w:val="en-US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14E8"/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354FB0"/>
    <w:rPr>
      <w:i/>
      <w:iCs/>
      <w:color w:val="E48312" w:themeColor="accent1"/>
    </w:rPr>
  </w:style>
  <w:style w:type="character" w:styleId="Hyperlink">
    <w:name w:val="Hyperlink"/>
    <w:basedOn w:val="Fontepargpadro"/>
    <w:uiPriority w:val="99"/>
    <w:unhideWhenUsed/>
    <w:rsid w:val="00F779F8"/>
    <w:rPr>
      <w:color w:val="2998E3" w:themeColor="hyperlink"/>
      <w:u w:val="single"/>
    </w:rPr>
  </w:style>
  <w:style w:type="paragraph" w:customStyle="1" w:styleId="ttulo10">
    <w:name w:val="título 1"/>
    <w:basedOn w:val="Normal"/>
    <w:next w:val="Normal"/>
    <w:link w:val="Caracdottulo1"/>
    <w:uiPriority w:val="9"/>
    <w:qFormat/>
    <w:rsid w:val="00384C03"/>
    <w:pPr>
      <w:keepNext/>
      <w:keepLines/>
      <w:pBdr>
        <w:top w:val="single" w:sz="4" w:space="4" w:color="E48312" w:themeColor="accent1"/>
        <w:left w:val="single" w:sz="4" w:space="6" w:color="E48312" w:themeColor="accent1"/>
        <w:bottom w:val="single" w:sz="4" w:space="4" w:color="E48312" w:themeColor="accent1"/>
        <w:right w:val="single" w:sz="4" w:space="6" w:color="E48312" w:themeColor="accent1"/>
      </w:pBdr>
      <w:shd w:val="clear" w:color="auto" w:fill="E48312" w:themeFill="accent1"/>
      <w:spacing w:before="360" w:after="240" w:line="240" w:lineRule="auto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lang w:eastAsia="pt-BR"/>
    </w:rPr>
  </w:style>
  <w:style w:type="character" w:customStyle="1" w:styleId="Caracdottulo1">
    <w:name w:val="Carac do título 1"/>
    <w:basedOn w:val="Fontepargpadro"/>
    <w:link w:val="ttulo10"/>
    <w:uiPriority w:val="9"/>
    <w:rsid w:val="00384C03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E48312" w:themeFill="accent1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1B4D"/>
    <w:rPr>
      <w:rFonts w:asciiTheme="majorHAnsi" w:eastAsiaTheme="majorEastAsia" w:hAnsiTheme="majorHAnsi" w:cstheme="majorBidi"/>
      <w:i/>
      <w:iCs/>
      <w:color w:val="AA610D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ago.PB\AppData\Roaming\Microsoft\Templates\Status%20do%20projeto%20(vermelh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43B7B692DA4292A9A6EE24C50FF1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BCA72D-BB6C-4822-A65B-8BF1B2637567}"/>
      </w:docPartPr>
      <w:docPartBody>
        <w:p w:rsidR="000015B1" w:rsidRDefault="00D24A12">
          <w:pPr>
            <w:pStyle w:val="5D43B7B692DA4292A9A6EE24C50FF11B"/>
          </w:pPr>
          <w:r>
            <w:t>[Data]</w:t>
          </w:r>
        </w:p>
      </w:docPartBody>
    </w:docPart>
    <w:docPart>
      <w:docPartPr>
        <w:name w:val="B7582BB0FE3C4F6FBBFD15469B37C4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A6CE65-EA60-4042-B58E-F5A5623A1B38}"/>
      </w:docPartPr>
      <w:docPartBody>
        <w:p w:rsidR="000015B1" w:rsidRDefault="00D24A12">
          <w:pPr>
            <w:pStyle w:val="B7582BB0FE3C4F6FBBFD15469B37C447"/>
          </w:pPr>
          <w:r>
            <w:t>Project Status Report</w:t>
          </w:r>
        </w:p>
      </w:docPartBody>
    </w:docPart>
    <w:docPart>
      <w:docPartPr>
        <w:name w:val="6BEAA063703C425DB207863A68C9E1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E7FF3B-7B91-4B07-844B-F1CCBD988521}"/>
      </w:docPartPr>
      <w:docPartBody>
        <w:p w:rsidR="000015B1" w:rsidRDefault="00D24A12">
          <w:pPr>
            <w:pStyle w:val="6BEAA063703C425DB207863A68C9E1E3"/>
          </w:pPr>
          <w:r w:rsidRPr="005F0F39">
            <w:t>[Nome do Cliente]</w:t>
          </w:r>
        </w:p>
      </w:docPartBody>
    </w:docPart>
    <w:docPart>
      <w:docPartPr>
        <w:name w:val="681C68D9E29E424EBED94A78C12E95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C280CB-B3A5-448A-9C18-903070C95735}"/>
      </w:docPartPr>
      <w:docPartBody>
        <w:p w:rsidR="000015B1" w:rsidRDefault="008F5783" w:rsidP="008F5783">
          <w:pPr>
            <w:pStyle w:val="681C68D9E29E424EBED94A78C12E95B8"/>
          </w:pPr>
          <w:r>
            <w:t>Project Status Report</w:t>
          </w:r>
        </w:p>
      </w:docPartBody>
    </w:docPart>
    <w:docPart>
      <w:docPartPr>
        <w:name w:val="E38B887829F74C3C9B6F4137B75D31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AB17E2-F093-48CE-9A22-8FE7FEECEEF3}"/>
      </w:docPartPr>
      <w:docPartBody>
        <w:p w:rsidR="000015B1" w:rsidRDefault="008F5783" w:rsidP="008F5783">
          <w:pPr>
            <w:pStyle w:val="E38B887829F74C3C9B6F4137B75D31DC"/>
          </w:pPr>
          <w:r>
            <w:t>Project Status Report</w:t>
          </w:r>
        </w:p>
      </w:docPartBody>
    </w:docPart>
    <w:docPart>
      <w:docPartPr>
        <w:name w:val="47C26CCB34554775987BB1F20F96CB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4829DB-4F50-4834-BF40-4C98C212C2D9}"/>
      </w:docPartPr>
      <w:docPartBody>
        <w:p w:rsidR="00A020BB" w:rsidRDefault="0015130E" w:rsidP="0015130E">
          <w:pPr>
            <w:pStyle w:val="47C26CCB34554775987BB1F20F96CB0F"/>
          </w:pPr>
          <w:r>
            <w:t>Project Status 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783"/>
    <w:rsid w:val="000015B1"/>
    <w:rsid w:val="00032BE1"/>
    <w:rsid w:val="00133690"/>
    <w:rsid w:val="0015130E"/>
    <w:rsid w:val="00461BAB"/>
    <w:rsid w:val="00517E49"/>
    <w:rsid w:val="007F2D07"/>
    <w:rsid w:val="008F5783"/>
    <w:rsid w:val="00902CC7"/>
    <w:rsid w:val="00A020BB"/>
    <w:rsid w:val="00CF470A"/>
    <w:rsid w:val="00D2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D43B7B692DA4292A9A6EE24C50FF11B">
    <w:name w:val="5D43B7B692DA4292A9A6EE24C50FF11B"/>
  </w:style>
  <w:style w:type="paragraph" w:customStyle="1" w:styleId="B7582BB0FE3C4F6FBBFD15469B37C447">
    <w:name w:val="B7582BB0FE3C4F6FBBFD15469B37C447"/>
  </w:style>
  <w:style w:type="paragraph" w:customStyle="1" w:styleId="26482E5803BE4C0B96AE44B0ED7C30B4">
    <w:name w:val="26482E5803BE4C0B96AE44B0ED7C30B4"/>
  </w:style>
  <w:style w:type="paragraph" w:customStyle="1" w:styleId="BC3D14470DCE4E0DA6824242472CA4C1">
    <w:name w:val="BC3D14470DCE4E0DA6824242472CA4C1"/>
  </w:style>
  <w:style w:type="paragraph" w:customStyle="1" w:styleId="6BEAA063703C425DB207863A68C9E1E3">
    <w:name w:val="6BEAA063703C425DB207863A68C9E1E3"/>
  </w:style>
  <w:style w:type="paragraph" w:customStyle="1" w:styleId="C0804AF8D56648709C6295DC8EECB6BE">
    <w:name w:val="C0804AF8D56648709C6295DC8EECB6BE"/>
  </w:style>
  <w:style w:type="paragraph" w:customStyle="1" w:styleId="85BF40C346F14677BF6F9109529E743E">
    <w:name w:val="85BF40C346F14677BF6F9109529E743E"/>
  </w:style>
  <w:style w:type="paragraph" w:customStyle="1" w:styleId="2EEC567180FF475AAF0F372099A0AA38">
    <w:name w:val="2EEC567180FF475AAF0F372099A0AA38"/>
    <w:rsid w:val="008F5783"/>
  </w:style>
  <w:style w:type="paragraph" w:customStyle="1" w:styleId="E7CE2CC7C67E464995F6F1BCE8CBDC71">
    <w:name w:val="E7CE2CC7C67E464995F6F1BCE8CBDC71"/>
    <w:rsid w:val="008F5783"/>
  </w:style>
  <w:style w:type="paragraph" w:customStyle="1" w:styleId="C995B0430F8141D183D2F5E5FE726E61">
    <w:name w:val="C995B0430F8141D183D2F5E5FE726E61"/>
    <w:rsid w:val="008F5783"/>
  </w:style>
  <w:style w:type="paragraph" w:customStyle="1" w:styleId="E4F0F40595DB411192F3C16CA431F75F">
    <w:name w:val="E4F0F40595DB411192F3C16CA431F75F"/>
    <w:rsid w:val="008F5783"/>
  </w:style>
  <w:style w:type="paragraph" w:customStyle="1" w:styleId="14FBA7A4ABD842C3AA42270501616F39">
    <w:name w:val="14FBA7A4ABD842C3AA42270501616F39"/>
    <w:rsid w:val="008F5783"/>
  </w:style>
  <w:style w:type="paragraph" w:customStyle="1" w:styleId="FD05267C8B114E0E82F393A8818E3DBC">
    <w:name w:val="FD05267C8B114E0E82F393A8818E3DBC"/>
    <w:rsid w:val="008F5783"/>
  </w:style>
  <w:style w:type="paragraph" w:customStyle="1" w:styleId="681C68D9E29E424EBED94A78C12E95B8">
    <w:name w:val="681C68D9E29E424EBED94A78C12E95B8"/>
    <w:rsid w:val="008F5783"/>
  </w:style>
  <w:style w:type="paragraph" w:customStyle="1" w:styleId="E38B887829F74C3C9B6F4137B75D31DC">
    <w:name w:val="E38B887829F74C3C9B6F4137B75D31DC"/>
    <w:rsid w:val="008F5783"/>
  </w:style>
  <w:style w:type="paragraph" w:customStyle="1" w:styleId="726018329B6F4E9CAD55EBBF3F76C454">
    <w:name w:val="726018329B6F4E9CAD55EBBF3F76C454"/>
    <w:rsid w:val="008F5783"/>
  </w:style>
  <w:style w:type="paragraph" w:customStyle="1" w:styleId="5AAA434E0DC6442A9ED773A412308D8D">
    <w:name w:val="5AAA434E0DC6442A9ED773A412308D8D"/>
    <w:rsid w:val="008F5783"/>
  </w:style>
  <w:style w:type="paragraph" w:customStyle="1" w:styleId="5DD97FA2232D488C812A20F819B7EFE8">
    <w:name w:val="5DD97FA2232D488C812A20F819B7EFE8"/>
    <w:rsid w:val="008F5783"/>
  </w:style>
  <w:style w:type="paragraph" w:customStyle="1" w:styleId="9276AE956F594DB696E235882869CCC1">
    <w:name w:val="9276AE956F594DB696E235882869CCC1"/>
    <w:rsid w:val="008F5783"/>
  </w:style>
  <w:style w:type="paragraph" w:customStyle="1" w:styleId="45E950D73D9847ED9FE6B55C15D1488D">
    <w:name w:val="45E950D73D9847ED9FE6B55C15D1488D"/>
    <w:rsid w:val="00902CC7"/>
  </w:style>
  <w:style w:type="paragraph" w:customStyle="1" w:styleId="18FBA42B784A42659C25CE38D598894D">
    <w:name w:val="18FBA42B784A42659C25CE38D598894D"/>
    <w:rsid w:val="00902CC7"/>
  </w:style>
  <w:style w:type="paragraph" w:customStyle="1" w:styleId="47C26CCB34554775987BB1F20F96CB0F">
    <w:name w:val="47C26CCB34554775987BB1F20F96CB0F"/>
    <w:rsid w:val="0015130E"/>
  </w:style>
  <w:style w:type="paragraph" w:customStyle="1" w:styleId="BE88BE700CA5492D83B33B8740EF5301">
    <w:name w:val="BE88BE700CA5492D83B33B8740EF5301"/>
    <w:rsid w:val="00A020BB"/>
  </w:style>
  <w:style w:type="paragraph" w:customStyle="1" w:styleId="8CAA902B4CB14FD28F36164A855E6791">
    <w:name w:val="8CAA902B4CB14FD28F36164A855E6791"/>
    <w:rsid w:val="00A020BB"/>
  </w:style>
  <w:style w:type="paragraph" w:customStyle="1" w:styleId="DEC05283529E41299159E9CA030613F0">
    <w:name w:val="DEC05283529E41299159E9CA030613F0"/>
    <w:rsid w:val="00A020BB"/>
  </w:style>
  <w:style w:type="paragraph" w:customStyle="1" w:styleId="0B3F170930D24C59A51B5573D6D76C05">
    <w:name w:val="0B3F170930D24C59A51B5573D6D76C05"/>
    <w:rsid w:val="00A020BB"/>
  </w:style>
  <w:style w:type="paragraph" w:customStyle="1" w:styleId="8DBB6655FCBC42DBB51CADCF5917D3BA">
    <w:name w:val="8DBB6655FCBC42DBB51CADCF5917D3BA"/>
    <w:rsid w:val="00A020BB"/>
  </w:style>
  <w:style w:type="paragraph" w:customStyle="1" w:styleId="48F7A26E0BFF418E8D88E3182541CC95">
    <w:name w:val="48F7A26E0BFF418E8D88E3182541CC95"/>
    <w:rsid w:val="00A020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aranja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Personalizada 1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2019-08-15T00:00:00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ABD2C1-E689-46D2-B5E4-8B77FBA6D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Status do projeto (vermelho).dotx</Template>
  <TotalTime>675</TotalTime>
  <Pages>4</Pages>
  <Words>426</Words>
  <Characters>2304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Project Status Report</vt:lpstr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creator>Thiago Reis</dc:creator>
  <cp:lastModifiedBy>Usuário do Windows</cp:lastModifiedBy>
  <cp:revision>19</cp:revision>
  <dcterms:created xsi:type="dcterms:W3CDTF">2019-08-29T23:30:00Z</dcterms:created>
  <dcterms:modified xsi:type="dcterms:W3CDTF">2019-09-12T22:30:00Z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